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F4B0E" w14:textId="77777777" w:rsidR="00A216F6" w:rsidRDefault="00A216F6" w:rsidP="00A216F6">
      <w:pPr>
        <w:pStyle w:val="Title"/>
        <w:rPr>
          <w:sz w:val="72"/>
          <w:szCs w:val="72"/>
        </w:rPr>
      </w:pPr>
      <w:r w:rsidRPr="00A216F6">
        <w:rPr>
          <w:sz w:val="72"/>
          <w:szCs w:val="72"/>
        </w:rPr>
        <w:t>AUTOMOBILE DASHBOARD ANALYSIS</w:t>
      </w:r>
      <w:r>
        <w:rPr>
          <w:sz w:val="72"/>
          <w:szCs w:val="72"/>
        </w:rPr>
        <w:t xml:space="preserve"> </w:t>
      </w:r>
    </w:p>
    <w:p w14:paraId="73283CBF" w14:textId="77777777" w:rsidR="00A216F6" w:rsidRDefault="00A216F6" w:rsidP="00A216F6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By </w:t>
      </w:r>
    </w:p>
    <w:p w14:paraId="065578EC" w14:textId="77777777" w:rsidR="00A216F6" w:rsidRDefault="00A216F6" w:rsidP="00A216F6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Sachin Gunjal </w:t>
      </w:r>
    </w:p>
    <w:p w14:paraId="37C479CD" w14:textId="77777777" w:rsidR="00A216F6" w:rsidRDefault="00A216F6" w:rsidP="00A216F6">
      <w:pPr>
        <w:pStyle w:val="Title"/>
        <w:rPr>
          <w:sz w:val="72"/>
          <w:szCs w:val="72"/>
        </w:rPr>
      </w:pPr>
    </w:p>
    <w:p w14:paraId="15BF6FBE" w14:textId="79FB53DA" w:rsidR="00A216F6" w:rsidRDefault="00A216F6" w:rsidP="00A216F6">
      <w:pPr>
        <w:pStyle w:val="Title"/>
        <w:rPr>
          <w:sz w:val="72"/>
          <w:szCs w:val="72"/>
        </w:rPr>
      </w:pPr>
      <w:r>
        <w:rPr>
          <w:sz w:val="72"/>
          <w:szCs w:val="72"/>
        </w:rPr>
        <w:t>Power</w:t>
      </w:r>
      <w:r w:rsidR="00A40041">
        <w:rPr>
          <w:sz w:val="72"/>
          <w:szCs w:val="72"/>
        </w:rPr>
        <w:t xml:space="preserve"> </w:t>
      </w:r>
      <w:r>
        <w:rPr>
          <w:sz w:val="72"/>
          <w:szCs w:val="72"/>
        </w:rPr>
        <w:t>BI Project</w:t>
      </w:r>
    </w:p>
    <w:p w14:paraId="7562A0C5" w14:textId="77777777" w:rsidR="00A216F6" w:rsidRDefault="00A216F6" w:rsidP="00A216F6"/>
    <w:p w14:paraId="0BE17489" w14:textId="77777777" w:rsidR="00A216F6" w:rsidRPr="00A216F6" w:rsidRDefault="00A216F6" w:rsidP="00A216F6"/>
    <w:p w14:paraId="18E93CD3" w14:textId="77777777" w:rsidR="00A216F6" w:rsidRDefault="00A216F6" w:rsidP="00A216F6"/>
    <w:p w14:paraId="12BDE9EC" w14:textId="051BB520" w:rsidR="00A216F6" w:rsidRPr="00A216F6" w:rsidRDefault="00A216F6" w:rsidP="00A216F6">
      <w:pPr>
        <w:jc w:val="center"/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>Requirements: Excel, SQL, Power</w:t>
      </w:r>
      <w:r>
        <w:rPr>
          <w:b/>
          <w:bCs/>
          <w:sz w:val="28"/>
          <w:szCs w:val="28"/>
        </w:rPr>
        <w:t xml:space="preserve"> </w:t>
      </w:r>
      <w:r w:rsidRPr="00A216F6">
        <w:rPr>
          <w:b/>
          <w:bCs/>
          <w:sz w:val="28"/>
          <w:szCs w:val="28"/>
        </w:rPr>
        <w:t>BI, DAX, Data Visualization, Word</w:t>
      </w:r>
    </w:p>
    <w:p w14:paraId="22B02DAB" w14:textId="15CA8E83" w:rsidR="00A216F6" w:rsidRDefault="00A216F6" w:rsidP="00874AA1">
      <w:pPr>
        <w:pStyle w:val="Title"/>
      </w:pPr>
    </w:p>
    <w:p w14:paraId="4A655F82" w14:textId="0716EE8F" w:rsidR="00076856" w:rsidRDefault="00076856" w:rsidP="00A216F6"/>
    <w:p w14:paraId="5C48B177" w14:textId="77777777" w:rsidR="00A216F6" w:rsidRDefault="00A216F6" w:rsidP="00A216F6"/>
    <w:p w14:paraId="35517DD0" w14:textId="77777777" w:rsidR="00A216F6" w:rsidRDefault="00A216F6" w:rsidP="00A216F6"/>
    <w:p w14:paraId="4C66F3BA" w14:textId="77777777" w:rsidR="00A216F6" w:rsidRDefault="00A216F6" w:rsidP="00A216F6"/>
    <w:p w14:paraId="65C9A408" w14:textId="77777777" w:rsidR="00A216F6" w:rsidRPr="00A216F6" w:rsidRDefault="00A216F6" w:rsidP="00A216F6"/>
    <w:p w14:paraId="2E0DD4C5" w14:textId="193A9CCC" w:rsidR="00563FE4" w:rsidRPr="00A216F6" w:rsidRDefault="00A216F6" w:rsidP="00A216F6">
      <w:pPr>
        <w:pStyle w:val="Heading1"/>
        <w:jc w:val="center"/>
        <w:rPr>
          <w:sz w:val="40"/>
          <w:szCs w:val="40"/>
        </w:rPr>
      </w:pPr>
      <w:r w:rsidRPr="00A216F6">
        <w:rPr>
          <w:rFonts w:asciiTheme="minorHAnsi" w:hAnsiTheme="minorHAnsi" w:cstheme="minorHAnsi"/>
          <w:sz w:val="40"/>
          <w:szCs w:val="40"/>
        </w:rPr>
        <w:lastRenderedPageBreak/>
        <w:t>INTRODUCTION</w:t>
      </w:r>
    </w:p>
    <w:p w14:paraId="63A85B89" w14:textId="77777777" w:rsidR="00563FE4" w:rsidRPr="00874AA1" w:rsidRDefault="00000000" w:rsidP="00874AA1">
      <w:sdt>
        <w:sdtPr>
          <w:alias w:val="Describe the project here. What will students do?  What will students learn? How will students present their project?:"/>
          <w:tag w:val="Describe the project here. What will students do?  What will students learn? How will students present their project?:"/>
          <w:id w:val="-1793049053"/>
          <w:placeholder>
            <w:docPart w:val="8F3BE1E8C7884A24A1BF0A332C6678F8"/>
          </w:placeholder>
          <w:temporary/>
          <w:showingPlcHdr/>
          <w15:appearance w15:val="hidden"/>
        </w:sdtPr>
        <w:sdtContent>
          <w:r w:rsidR="00874AA1" w:rsidRPr="00874AA1">
            <w:t>Describe the project here. What will students do?  What will students learn? How will students present their project?</w:t>
          </w:r>
        </w:sdtContent>
      </w:sdt>
    </w:p>
    <w:p w14:paraId="4CCC8C08" w14:textId="77777777" w:rsidR="00563FE4" w:rsidRPr="00874AA1" w:rsidRDefault="00000000" w:rsidP="00874AA1">
      <w:pPr>
        <w:pStyle w:val="Heading1"/>
      </w:pPr>
      <w:sdt>
        <w:sdtPr>
          <w:alias w:val="Standards:"/>
          <w:tag w:val="Standards:"/>
          <w:id w:val="442805168"/>
          <w:placeholder>
            <w:docPart w:val="2CE03C8051A748AF9D17DF7EDFA87544"/>
          </w:placeholder>
          <w:temporary/>
          <w:showingPlcHdr/>
          <w15:appearance w15:val="hidden"/>
        </w:sdtPr>
        <w:sdtContent>
          <w:r w:rsidR="00874AA1" w:rsidRPr="00874AA1">
            <w:t>Standards:</w:t>
          </w:r>
        </w:sdtContent>
      </w:sdt>
    </w:p>
    <w:p w14:paraId="5E24F302" w14:textId="77777777" w:rsidR="00563FE4" w:rsidRPr="00874AA1" w:rsidRDefault="00000000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415057472"/>
          <w:placeholder>
            <w:docPart w:val="BB7DE88BA1DF4905947253F9A57B8D99"/>
          </w:placeholder>
          <w:temporary/>
          <w:showingPlcHdr/>
          <w15:appearance w15:val="hidden"/>
        </w:sdtPr>
        <w:sdtContent>
          <w:r w:rsidR="00874AA1" w:rsidRPr="00874AA1">
            <w:t>List learning and content standards here</w:t>
          </w:r>
        </w:sdtContent>
      </w:sdt>
    </w:p>
    <w:p w14:paraId="4A8B8757" w14:textId="77777777" w:rsidR="001E3ADA" w:rsidRPr="00874AA1" w:rsidRDefault="00000000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939417856"/>
          <w:placeholder>
            <w:docPart w:val="576506FF18F54EE4BF4B47B2FE68FB3C"/>
          </w:placeholder>
          <w:temporary/>
          <w:showingPlcHdr/>
          <w15:appearance w15:val="hidden"/>
        </w:sdtPr>
        <w:sdtContent>
          <w:r w:rsidR="00874AA1" w:rsidRPr="00874AA1">
            <w:t>List learning and content standards here</w:t>
          </w:r>
        </w:sdtContent>
      </w:sdt>
    </w:p>
    <w:p w14:paraId="65D3F8DC" w14:textId="77777777" w:rsidR="00563FE4" w:rsidRPr="00874AA1" w:rsidRDefault="00000000" w:rsidP="00874AA1">
      <w:pPr>
        <w:pStyle w:val="ListBullet"/>
      </w:pPr>
      <w:sdt>
        <w:sdtPr>
          <w:alias w:val="List learning and content standards here:"/>
          <w:tag w:val="List learning and content standards here:"/>
          <w:id w:val="1489433127"/>
          <w:placeholder>
            <w:docPart w:val="548A40416AF84358A58DEDBF3264469A"/>
          </w:placeholder>
          <w:temporary/>
          <w:showingPlcHdr/>
          <w15:appearance w15:val="hidden"/>
        </w:sdtPr>
        <w:sdtContent>
          <w:r w:rsidR="00874AA1" w:rsidRPr="00874AA1">
            <w:t>List learning and content standards here</w:t>
          </w:r>
        </w:sdtContent>
      </w:sdt>
    </w:p>
    <w:p w14:paraId="0FFEEB1D" w14:textId="77777777" w:rsidR="00563FE4" w:rsidRPr="00874AA1" w:rsidRDefault="00000000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487BDBC1415F411BB9804EC09ADC7B23"/>
          </w:placeholder>
          <w:temporary/>
          <w:showingPlcHdr/>
          <w15:appearance w15:val="hidden"/>
        </w:sdtPr>
        <w:sdtContent>
          <w:r w:rsidR="00874AA1" w:rsidRPr="00874AA1">
            <w:t>Objectives:</w:t>
          </w:r>
        </w:sdtContent>
      </w:sdt>
    </w:p>
    <w:p w14:paraId="418E6D2F" w14:textId="77777777" w:rsidR="001E3ADA" w:rsidRPr="00874AA1" w:rsidRDefault="00000000" w:rsidP="00874AA1">
      <w:pPr>
        <w:pStyle w:val="ListBullet"/>
      </w:pPr>
      <w:sdt>
        <w:sdtPr>
          <w:alias w:val="List objectives here:"/>
          <w:tag w:val="List objectives here:"/>
          <w:id w:val="2049406706"/>
          <w:placeholder>
            <w:docPart w:val="450C1BA37630492AAA2F9E880C2E62AB"/>
          </w:placeholder>
          <w:temporary/>
          <w:showingPlcHdr/>
          <w15:appearance w15:val="hidden"/>
        </w:sdtPr>
        <w:sdtContent>
          <w:r w:rsidR="00874AA1" w:rsidRPr="00874AA1">
            <w:t>List objectives here</w:t>
          </w:r>
        </w:sdtContent>
      </w:sdt>
    </w:p>
    <w:p w14:paraId="0FFF8004" w14:textId="77777777" w:rsidR="001E3ADA" w:rsidRPr="00874AA1" w:rsidRDefault="00000000" w:rsidP="00874AA1">
      <w:pPr>
        <w:pStyle w:val="ListBullet"/>
      </w:pPr>
      <w:sdt>
        <w:sdtPr>
          <w:alias w:val="List objectives here:"/>
          <w:tag w:val="List objectives here:"/>
          <w:id w:val="-1516758339"/>
          <w:placeholder>
            <w:docPart w:val="809BB8D8938742ECAA013C136B20BB9A"/>
          </w:placeholder>
          <w:temporary/>
          <w:showingPlcHdr/>
          <w15:appearance w15:val="hidden"/>
        </w:sdtPr>
        <w:sdtContent>
          <w:r w:rsidR="00874AA1" w:rsidRPr="00874AA1">
            <w:t>List objectives here</w:t>
          </w:r>
        </w:sdtContent>
      </w:sdt>
    </w:p>
    <w:p w14:paraId="57DEC80F" w14:textId="77777777" w:rsidR="001E3ADA" w:rsidRPr="00874AA1" w:rsidRDefault="00000000" w:rsidP="00874AA1">
      <w:pPr>
        <w:pStyle w:val="ListBullet"/>
      </w:pPr>
      <w:sdt>
        <w:sdtPr>
          <w:alias w:val="List objectives here:"/>
          <w:tag w:val="List objectives here:"/>
          <w:id w:val="68625387"/>
          <w:placeholder>
            <w:docPart w:val="632C466E461A4B16BA281458588B485D"/>
          </w:placeholder>
          <w:temporary/>
          <w:showingPlcHdr/>
          <w15:appearance w15:val="hidden"/>
        </w:sdtPr>
        <w:sdtContent>
          <w:r w:rsidR="00874AA1" w:rsidRPr="00874AA1">
            <w:t>List objectives here</w:t>
          </w:r>
        </w:sdtContent>
      </w:sdt>
    </w:p>
    <w:p w14:paraId="18ADC08B" w14:textId="77777777" w:rsidR="00563FE4" w:rsidRPr="00A216F6" w:rsidRDefault="00000000" w:rsidP="00A216F6">
      <w:pPr>
        <w:pStyle w:val="Heading1"/>
        <w:jc w:val="center"/>
        <w:rPr>
          <w:rFonts w:asciiTheme="minorHAnsi" w:hAnsiTheme="minorHAnsi" w:cstheme="minorHAnsi"/>
          <w:sz w:val="40"/>
          <w:szCs w:val="40"/>
        </w:rPr>
      </w:pPr>
      <w:sdt>
        <w:sdtPr>
          <w:rPr>
            <w:rFonts w:asciiTheme="minorHAnsi" w:hAnsiTheme="minorHAnsi" w:cstheme="minorHAnsi"/>
            <w:sz w:val="40"/>
            <w:szCs w:val="40"/>
          </w:rPr>
          <w:alias w:val="Requirements/Task(s):"/>
          <w:tag w:val="Requirements/Task(s):"/>
          <w:id w:val="1725405758"/>
          <w:placeholder>
            <w:docPart w:val="184BE2C29DD84C52837D1F49283F80A3"/>
          </w:placeholder>
          <w:temporary/>
          <w:showingPlcHdr/>
          <w15:appearance w15:val="hidden"/>
        </w:sdtPr>
        <w:sdtContent>
          <w:r w:rsidR="00874AA1" w:rsidRPr="00A216F6">
            <w:rPr>
              <w:rFonts w:asciiTheme="minorHAnsi" w:hAnsiTheme="minorHAnsi" w:cstheme="minorHAnsi"/>
              <w:sz w:val="40"/>
              <w:szCs w:val="40"/>
            </w:rPr>
            <w:t>Requirements/Task(s):</w:t>
          </w:r>
        </w:sdtContent>
      </w:sdt>
    </w:p>
    <w:p w14:paraId="1A70D66A" w14:textId="77777777" w:rsidR="00A216F6" w:rsidRPr="00A216F6" w:rsidRDefault="00A216F6" w:rsidP="00874AA1">
      <w:pPr>
        <w:pStyle w:val="Normal-Indented"/>
        <w:rPr>
          <w:b/>
          <w:bCs/>
          <w:sz w:val="36"/>
          <w:szCs w:val="36"/>
        </w:rPr>
      </w:pPr>
      <w:r w:rsidRPr="00A216F6">
        <w:rPr>
          <w:b/>
          <w:bCs/>
          <w:sz w:val="36"/>
          <w:szCs w:val="36"/>
        </w:rPr>
        <w:t xml:space="preserve">Task-1 </w:t>
      </w:r>
    </w:p>
    <w:p w14:paraId="71452E4E" w14:textId="7933D665" w:rsidR="00A216F6" w:rsidRPr="00A216F6" w:rsidRDefault="00A216F6" w:rsidP="00A216F6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can you calculate the total sales for each year using DAX? </w:t>
      </w:r>
    </w:p>
    <w:p w14:paraId="44E2CABC" w14:textId="5DDD86F8" w:rsidR="00A216F6" w:rsidRDefault="00A216F6" w:rsidP="00A216F6">
      <w:pPr>
        <w:pStyle w:val="Normal-Indented"/>
      </w:pPr>
    </w:p>
    <w:p w14:paraId="115BC9DF" w14:textId="3187F6D1" w:rsidR="00685045" w:rsidRPr="00685045" w:rsidRDefault="00685045" w:rsidP="00685045">
      <w:pPr>
        <w:pStyle w:val="Normal-Indented"/>
        <w:rPr>
          <w:lang w:val="en-IN"/>
        </w:rPr>
      </w:pPr>
      <w:r w:rsidRPr="00685045">
        <w:rPr>
          <w:lang w:val="en-IN"/>
        </w:rPr>
        <w:t>Total Sales = SUM(Automobile[</w:t>
      </w:r>
      <w:proofErr w:type="spellStart"/>
      <w:r w:rsidRPr="00685045">
        <w:rPr>
          <w:lang w:val="en-IN"/>
        </w:rPr>
        <w:t>SalePrice</w:t>
      </w:r>
      <w:proofErr w:type="spellEnd"/>
      <w:r w:rsidRPr="00685045">
        <w:rPr>
          <w:lang w:val="en-IN"/>
        </w:rPr>
        <w:t>])</w:t>
      </w:r>
    </w:p>
    <w:p w14:paraId="57AB7D44" w14:textId="77777777" w:rsidR="00A216F6" w:rsidRPr="00A216F6" w:rsidRDefault="00A216F6" w:rsidP="00A216F6">
      <w:pPr>
        <w:pStyle w:val="Normal-Indented"/>
        <w:rPr>
          <w:sz w:val="28"/>
          <w:szCs w:val="28"/>
        </w:rPr>
      </w:pPr>
    </w:p>
    <w:p w14:paraId="70ABD772" w14:textId="70A1A608" w:rsidR="00A216F6" w:rsidRDefault="00A216F6" w:rsidP="00685045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Create a measure to calculate the average sales per month. </w:t>
      </w:r>
    </w:p>
    <w:p w14:paraId="5307E323" w14:textId="77777777" w:rsidR="00685045" w:rsidRDefault="00685045" w:rsidP="00685045">
      <w:pPr>
        <w:pStyle w:val="Normal-Indented"/>
        <w:rPr>
          <w:b/>
          <w:bCs/>
          <w:sz w:val="28"/>
          <w:szCs w:val="28"/>
        </w:rPr>
      </w:pPr>
    </w:p>
    <w:p w14:paraId="0C5F43A5" w14:textId="77777777" w:rsidR="00A40BBD" w:rsidRPr="00A40BBD" w:rsidRDefault="00A40BBD" w:rsidP="00A40BBD">
      <w:pPr>
        <w:pStyle w:val="Normal-Indented"/>
        <w:rPr>
          <w:lang w:val="en-IN"/>
        </w:rPr>
      </w:pPr>
      <w:r w:rsidRPr="00A40BBD">
        <w:rPr>
          <w:lang w:val="en-IN"/>
        </w:rPr>
        <w:t xml:space="preserve">Average Sales Per month = </w:t>
      </w:r>
    </w:p>
    <w:p w14:paraId="3DB2D73A" w14:textId="77777777" w:rsidR="00A40BBD" w:rsidRPr="00A40BBD" w:rsidRDefault="00A40BBD" w:rsidP="00A40BBD">
      <w:pPr>
        <w:pStyle w:val="Normal-Indented"/>
        <w:rPr>
          <w:lang w:val="en-IN"/>
        </w:rPr>
      </w:pPr>
      <w:r w:rsidRPr="00A40BBD">
        <w:rPr>
          <w:lang w:val="en-IN"/>
        </w:rPr>
        <w:t>AVERAGEX(</w:t>
      </w:r>
    </w:p>
    <w:p w14:paraId="10F79C76" w14:textId="77777777" w:rsidR="00A40BBD" w:rsidRPr="00A40BBD" w:rsidRDefault="00A40BBD" w:rsidP="00A40BBD">
      <w:pPr>
        <w:pStyle w:val="Normal-Indented"/>
        <w:rPr>
          <w:lang w:val="en-IN"/>
        </w:rPr>
      </w:pPr>
      <w:r w:rsidRPr="00A40BBD">
        <w:rPr>
          <w:lang w:val="en-IN"/>
        </w:rPr>
        <w:t>    VALUES('Date Table'[</w:t>
      </w:r>
      <w:proofErr w:type="spellStart"/>
      <w:r w:rsidRPr="00A40BBD">
        <w:rPr>
          <w:lang w:val="en-IN"/>
        </w:rPr>
        <w:t>MonthName</w:t>
      </w:r>
      <w:proofErr w:type="spellEnd"/>
      <w:r w:rsidRPr="00A40BBD">
        <w:rPr>
          <w:lang w:val="en-IN"/>
        </w:rPr>
        <w:t>]),</w:t>
      </w:r>
    </w:p>
    <w:p w14:paraId="063A219A" w14:textId="77777777" w:rsidR="00A40BBD" w:rsidRPr="00A40BBD" w:rsidRDefault="00A40BBD" w:rsidP="00A40BBD">
      <w:pPr>
        <w:pStyle w:val="Normal-Indented"/>
        <w:rPr>
          <w:lang w:val="en-IN"/>
        </w:rPr>
      </w:pPr>
      <w:r w:rsidRPr="00A40BBD">
        <w:rPr>
          <w:lang w:val="en-IN"/>
        </w:rPr>
        <w:t>    [Total Sales]</w:t>
      </w:r>
    </w:p>
    <w:p w14:paraId="7F27D666" w14:textId="77777777" w:rsidR="00A40BBD" w:rsidRPr="00A40BBD" w:rsidRDefault="00A40BBD" w:rsidP="00A40BBD">
      <w:pPr>
        <w:pStyle w:val="Normal-Indented"/>
        <w:rPr>
          <w:lang w:val="en-IN"/>
        </w:rPr>
      </w:pPr>
      <w:r w:rsidRPr="00A40BBD">
        <w:rPr>
          <w:lang w:val="en-IN"/>
        </w:rPr>
        <w:t>)</w:t>
      </w:r>
    </w:p>
    <w:p w14:paraId="272030B7" w14:textId="77777777" w:rsidR="00685045" w:rsidRPr="00685045" w:rsidRDefault="00685045" w:rsidP="00A40BBD">
      <w:pPr>
        <w:pStyle w:val="Normal-Indented"/>
        <w:ind w:left="0"/>
      </w:pPr>
    </w:p>
    <w:p w14:paraId="3EC5DA1C" w14:textId="77777777" w:rsidR="00685045" w:rsidRPr="00A216F6" w:rsidRDefault="00685045" w:rsidP="00685045">
      <w:pPr>
        <w:pStyle w:val="Normal-Indented"/>
        <w:rPr>
          <w:b/>
          <w:bCs/>
          <w:sz w:val="28"/>
          <w:szCs w:val="28"/>
        </w:rPr>
      </w:pPr>
    </w:p>
    <w:p w14:paraId="60DBBB0E" w14:textId="7F372AA3" w:rsidR="00A216F6" w:rsidRDefault="00A216F6" w:rsidP="00A40BBD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would you create a cumulative total of sales over months? </w:t>
      </w:r>
    </w:p>
    <w:p w14:paraId="0EA5F370" w14:textId="77777777" w:rsidR="004D4857" w:rsidRPr="004D4857" w:rsidRDefault="004D4857" w:rsidP="004D485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t xml:space="preserve">Cumulative sales over month = </w:t>
      </w:r>
      <w:r w:rsidRPr="004D4857">
        <w:rPr>
          <w:rFonts w:eastAsia="Times New Roman" w:cstheme="minorHAnsi"/>
          <w:color w:val="3165BB"/>
          <w:lang w:val="en-IN" w:eastAsia="en-IN"/>
        </w:rPr>
        <w:t>CALCULATE</w:t>
      </w:r>
      <w:r w:rsidRPr="004D4857">
        <w:rPr>
          <w:rFonts w:eastAsia="Times New Roman" w:cstheme="minorHAnsi"/>
          <w:color w:val="000000"/>
          <w:lang w:val="en-IN" w:eastAsia="en-IN"/>
        </w:rPr>
        <w:t>(</w:t>
      </w:r>
    </w:p>
    <w:p w14:paraId="0F78D4C6" w14:textId="77777777" w:rsidR="004D4857" w:rsidRPr="004D4857" w:rsidRDefault="004D4857" w:rsidP="004D485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t xml:space="preserve">                            </w:t>
      </w:r>
      <w:r w:rsidRPr="004D4857">
        <w:rPr>
          <w:rFonts w:eastAsia="Times New Roman" w:cstheme="minorHAnsi"/>
          <w:color w:val="68349C"/>
          <w:lang w:val="en-IN" w:eastAsia="en-IN"/>
        </w:rPr>
        <w:t>[Total Sales]</w:t>
      </w:r>
      <w:r w:rsidRPr="004D4857">
        <w:rPr>
          <w:rFonts w:eastAsia="Times New Roman" w:cstheme="minorHAnsi"/>
          <w:color w:val="000000"/>
          <w:lang w:val="en-IN" w:eastAsia="en-IN"/>
        </w:rPr>
        <w:t>,</w:t>
      </w:r>
    </w:p>
    <w:p w14:paraId="2987758A" w14:textId="77777777" w:rsidR="004D4857" w:rsidRPr="004D4857" w:rsidRDefault="004D4857" w:rsidP="004D485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t xml:space="preserve">                            </w:t>
      </w:r>
      <w:r w:rsidRPr="004D4857">
        <w:rPr>
          <w:rFonts w:eastAsia="Times New Roman" w:cstheme="minorHAnsi"/>
          <w:color w:val="3165BB"/>
          <w:lang w:val="en-IN" w:eastAsia="en-IN"/>
        </w:rPr>
        <w:t>FILTER</w:t>
      </w:r>
      <w:r w:rsidRPr="004D4857">
        <w:rPr>
          <w:rFonts w:eastAsia="Times New Roman" w:cstheme="minorHAnsi"/>
          <w:color w:val="000000"/>
          <w:lang w:val="en-IN" w:eastAsia="en-IN"/>
        </w:rPr>
        <w:t>(</w:t>
      </w:r>
      <w:r w:rsidRPr="004D4857">
        <w:rPr>
          <w:rFonts w:eastAsia="Times New Roman" w:cstheme="minorHAnsi"/>
          <w:color w:val="3165BB"/>
          <w:lang w:val="en-IN" w:eastAsia="en-IN"/>
        </w:rPr>
        <w:t>ALLSELECTED</w:t>
      </w:r>
      <w:r w:rsidRPr="004D4857">
        <w:rPr>
          <w:rFonts w:eastAsia="Times New Roman" w:cstheme="minorHAnsi"/>
          <w:color w:val="000000"/>
          <w:lang w:val="en-IN" w:eastAsia="en-IN"/>
        </w:rPr>
        <w:t>(</w:t>
      </w:r>
      <w:r w:rsidRPr="004D4857">
        <w:rPr>
          <w:rFonts w:eastAsia="Times New Roman" w:cstheme="minorHAnsi"/>
          <w:color w:val="001080"/>
          <w:lang w:val="en-IN" w:eastAsia="en-IN"/>
        </w:rPr>
        <w:t>'Date Table'[Date]</w:t>
      </w:r>
      <w:r w:rsidRPr="004D4857">
        <w:rPr>
          <w:rFonts w:eastAsia="Times New Roman" w:cstheme="minorHAnsi"/>
          <w:color w:val="000000"/>
          <w:lang w:val="en-IN" w:eastAsia="en-IN"/>
        </w:rPr>
        <w:t xml:space="preserve">), </w:t>
      </w:r>
      <w:r w:rsidRPr="004D4857">
        <w:rPr>
          <w:rFonts w:eastAsia="Times New Roman" w:cstheme="minorHAnsi"/>
          <w:color w:val="001080"/>
          <w:lang w:val="en-IN" w:eastAsia="en-IN"/>
        </w:rPr>
        <w:t>'Date Table'[Date]</w:t>
      </w:r>
      <w:r w:rsidRPr="004D4857">
        <w:rPr>
          <w:rFonts w:eastAsia="Times New Roman" w:cstheme="minorHAnsi"/>
          <w:color w:val="000000"/>
          <w:lang w:val="en-IN" w:eastAsia="en-IN"/>
        </w:rPr>
        <w:t xml:space="preserve"> &lt;= </w:t>
      </w:r>
      <w:r w:rsidRPr="004D4857">
        <w:rPr>
          <w:rFonts w:eastAsia="Times New Roman" w:cstheme="minorHAnsi"/>
          <w:color w:val="3165BB"/>
          <w:lang w:val="en-IN" w:eastAsia="en-IN"/>
        </w:rPr>
        <w:t>MAX</w:t>
      </w:r>
      <w:r w:rsidRPr="004D4857">
        <w:rPr>
          <w:rFonts w:eastAsia="Times New Roman" w:cstheme="minorHAnsi"/>
          <w:color w:val="000000"/>
          <w:lang w:val="en-IN" w:eastAsia="en-IN"/>
        </w:rPr>
        <w:t>(</w:t>
      </w:r>
      <w:r w:rsidRPr="004D4857">
        <w:rPr>
          <w:rFonts w:eastAsia="Times New Roman" w:cstheme="minorHAnsi"/>
          <w:color w:val="001080"/>
          <w:lang w:val="en-IN" w:eastAsia="en-IN"/>
        </w:rPr>
        <w:t>'Date Table'[Date]</w:t>
      </w:r>
      <w:r w:rsidRPr="004D4857">
        <w:rPr>
          <w:rFonts w:eastAsia="Times New Roman" w:cstheme="minorHAnsi"/>
          <w:color w:val="000000"/>
          <w:lang w:val="en-IN" w:eastAsia="en-IN"/>
        </w:rPr>
        <w:t>)</w:t>
      </w:r>
    </w:p>
    <w:p w14:paraId="4CB4FF28" w14:textId="77777777" w:rsidR="004D4857" w:rsidRPr="004D4857" w:rsidRDefault="004D4857" w:rsidP="004D485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t>                            )</w:t>
      </w:r>
    </w:p>
    <w:p w14:paraId="56AD7B12" w14:textId="77777777" w:rsidR="004D4857" w:rsidRPr="004D4857" w:rsidRDefault="004D4857" w:rsidP="004D4857">
      <w:pPr>
        <w:shd w:val="clear" w:color="auto" w:fill="FFFFFF"/>
        <w:spacing w:after="0" w:line="270" w:lineRule="atLeast"/>
        <w:ind w:left="72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t>)</w:t>
      </w:r>
    </w:p>
    <w:p w14:paraId="203DD593" w14:textId="77777777" w:rsidR="00A40BBD" w:rsidRDefault="00A40BBD" w:rsidP="004D4857">
      <w:pPr>
        <w:pStyle w:val="Normal-Indented"/>
        <w:rPr>
          <w:b/>
          <w:bCs/>
          <w:sz w:val="28"/>
          <w:szCs w:val="28"/>
        </w:rPr>
      </w:pPr>
    </w:p>
    <w:p w14:paraId="3535D50D" w14:textId="77777777" w:rsidR="00A40BBD" w:rsidRDefault="00A40BBD" w:rsidP="00A40BBD">
      <w:pPr>
        <w:pStyle w:val="Normal-Indented"/>
        <w:rPr>
          <w:b/>
          <w:bCs/>
          <w:sz w:val="28"/>
          <w:szCs w:val="28"/>
        </w:rPr>
      </w:pPr>
    </w:p>
    <w:p w14:paraId="75BD0A11" w14:textId="77777777" w:rsidR="00A40BBD" w:rsidRPr="00A216F6" w:rsidRDefault="00A40BBD" w:rsidP="00A40BBD">
      <w:pPr>
        <w:pStyle w:val="Normal-Indented"/>
        <w:rPr>
          <w:b/>
          <w:bCs/>
          <w:sz w:val="28"/>
          <w:szCs w:val="28"/>
        </w:rPr>
      </w:pPr>
    </w:p>
    <w:p w14:paraId="6E135AFC" w14:textId="432781CC" w:rsidR="00A216F6" w:rsidRDefault="00A216F6" w:rsidP="004D485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Write a DAX formula to calculate the Year-to-Date (YTD) sales. </w:t>
      </w:r>
    </w:p>
    <w:p w14:paraId="75D30210" w14:textId="77777777" w:rsidR="004D4857" w:rsidRPr="004D4857" w:rsidRDefault="004D4857" w:rsidP="004D4857">
      <w:pPr>
        <w:pStyle w:val="ListParagraph"/>
        <w:shd w:val="clear" w:color="auto" w:fill="FFFFFF"/>
        <w:spacing w:after="0" w:line="270" w:lineRule="atLeast"/>
        <w:ind w:left="1080"/>
        <w:rPr>
          <w:rFonts w:eastAsia="Times New Roman" w:cstheme="minorHAnsi"/>
          <w:color w:val="000000"/>
          <w:lang w:val="en-IN" w:eastAsia="en-IN"/>
        </w:rPr>
      </w:pPr>
      <w:r w:rsidRPr="004D4857">
        <w:rPr>
          <w:rFonts w:eastAsia="Times New Roman" w:cstheme="minorHAnsi"/>
          <w:color w:val="000000"/>
          <w:lang w:val="en-IN" w:eastAsia="en-IN"/>
        </w:rPr>
        <w:lastRenderedPageBreak/>
        <w:t xml:space="preserve">YTD Sales = </w:t>
      </w:r>
      <w:r w:rsidRPr="004D4857">
        <w:rPr>
          <w:rFonts w:eastAsia="Times New Roman" w:cstheme="minorHAnsi"/>
          <w:color w:val="3165BB"/>
          <w:lang w:val="en-IN" w:eastAsia="en-IN"/>
        </w:rPr>
        <w:t>TOTALYTD</w:t>
      </w:r>
      <w:r w:rsidRPr="004D4857">
        <w:rPr>
          <w:rFonts w:eastAsia="Times New Roman" w:cstheme="minorHAnsi"/>
          <w:color w:val="000000"/>
          <w:lang w:val="en-IN" w:eastAsia="en-IN"/>
        </w:rPr>
        <w:t>(</w:t>
      </w:r>
      <w:r w:rsidRPr="004D4857">
        <w:rPr>
          <w:rFonts w:eastAsia="Times New Roman" w:cstheme="minorHAnsi"/>
          <w:color w:val="68349C"/>
          <w:lang w:val="en-IN" w:eastAsia="en-IN"/>
        </w:rPr>
        <w:t>[Total Sales]</w:t>
      </w:r>
      <w:r w:rsidRPr="004D4857">
        <w:rPr>
          <w:rFonts w:eastAsia="Times New Roman" w:cstheme="minorHAnsi"/>
          <w:color w:val="000000"/>
          <w:lang w:val="en-IN" w:eastAsia="en-IN"/>
        </w:rPr>
        <w:t xml:space="preserve">, </w:t>
      </w:r>
      <w:r w:rsidRPr="004D4857">
        <w:rPr>
          <w:rFonts w:eastAsia="Times New Roman" w:cstheme="minorHAnsi"/>
          <w:color w:val="001080"/>
          <w:lang w:val="en-IN" w:eastAsia="en-IN"/>
        </w:rPr>
        <w:t>'Date Table'[Date]</w:t>
      </w:r>
      <w:r w:rsidRPr="004D4857">
        <w:rPr>
          <w:rFonts w:eastAsia="Times New Roman" w:cstheme="minorHAnsi"/>
          <w:color w:val="000000"/>
          <w:lang w:val="en-IN" w:eastAsia="en-IN"/>
        </w:rPr>
        <w:t>)</w:t>
      </w:r>
    </w:p>
    <w:p w14:paraId="028F010A" w14:textId="77777777" w:rsidR="004D4857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0FA474BF" w14:textId="77777777" w:rsidR="004D4857" w:rsidRPr="00A216F6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14194A82" w14:textId="3D71256E" w:rsidR="004D4857" w:rsidRDefault="00A216F6" w:rsidP="004D485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can you calculate the percentage growth in sales compared to the previous year? </w:t>
      </w:r>
    </w:p>
    <w:p w14:paraId="684BC27D" w14:textId="77777777" w:rsidR="004D4857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28DE1760" w14:textId="77777777" w:rsidR="00CD4839" w:rsidRPr="00CD4839" w:rsidRDefault="00CD4839" w:rsidP="00CD4839">
      <w:pPr>
        <w:pStyle w:val="Normal-Indented"/>
        <w:rPr>
          <w:lang w:val="en-IN"/>
        </w:rPr>
      </w:pPr>
      <w:r w:rsidRPr="00CD4839">
        <w:rPr>
          <w:lang w:val="en-IN"/>
        </w:rPr>
        <w:t>YoY Sales Growth % = DIVIDE([Total Sales] - CALCULATE([Total Sales], DATEADD('Date Table'[Date], -1, YEAR)),</w:t>
      </w:r>
    </w:p>
    <w:p w14:paraId="6B33795E" w14:textId="77777777" w:rsidR="00CD4839" w:rsidRPr="00CD4839" w:rsidRDefault="00CD4839" w:rsidP="00CD4839">
      <w:pPr>
        <w:pStyle w:val="Normal-Indented"/>
        <w:rPr>
          <w:lang w:val="en-IN"/>
        </w:rPr>
      </w:pPr>
      <w:r w:rsidRPr="00CD4839">
        <w:rPr>
          <w:lang w:val="en-IN"/>
        </w:rPr>
        <w:t>                                            CALCULATE([Total Sales], DATEADD('Date Table'[Date], -1, YEAR)))</w:t>
      </w:r>
    </w:p>
    <w:p w14:paraId="30C3ED88" w14:textId="77777777" w:rsidR="00CD4839" w:rsidRPr="00CD4839" w:rsidRDefault="00CD4839" w:rsidP="00CD4839">
      <w:pPr>
        <w:pStyle w:val="Normal-Indented"/>
        <w:rPr>
          <w:b/>
          <w:bCs/>
          <w:sz w:val="28"/>
          <w:szCs w:val="28"/>
          <w:lang w:val="en-IN"/>
        </w:rPr>
      </w:pPr>
    </w:p>
    <w:p w14:paraId="2E0635C3" w14:textId="77777777" w:rsidR="004D4857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7210DEA2" w14:textId="77777777" w:rsidR="004D4857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588E2791" w14:textId="19F76F90" w:rsidR="00A216F6" w:rsidRDefault="00A216F6" w:rsidP="004D485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Create a measure to calculate the total sales for the last 12 months. </w:t>
      </w:r>
    </w:p>
    <w:p w14:paraId="78BD872B" w14:textId="77777777" w:rsidR="004D4857" w:rsidRDefault="004D4857" w:rsidP="004D4857">
      <w:pPr>
        <w:pStyle w:val="Normal-Indented"/>
        <w:rPr>
          <w:b/>
          <w:bCs/>
          <w:sz w:val="28"/>
          <w:szCs w:val="28"/>
        </w:rPr>
      </w:pPr>
    </w:p>
    <w:p w14:paraId="3F9D7F85" w14:textId="77777777" w:rsidR="00CD4839" w:rsidRDefault="00CD4839" w:rsidP="00CD4839">
      <w:pPr>
        <w:pStyle w:val="Normal-Indented"/>
        <w:rPr>
          <w:lang w:val="en-IN"/>
        </w:rPr>
      </w:pPr>
      <w:r w:rsidRPr="00CD4839">
        <w:rPr>
          <w:lang w:val="en-IN"/>
        </w:rPr>
        <w:t xml:space="preserve">Last 12 Months Sale = CALCULATE([Total Sales], </w:t>
      </w:r>
    </w:p>
    <w:p w14:paraId="774F04CA" w14:textId="54D43BEF" w:rsidR="00CD4839" w:rsidRPr="00CD4839" w:rsidRDefault="00CD4839" w:rsidP="00CD4839">
      <w:pPr>
        <w:pStyle w:val="Normal-Indented"/>
        <w:ind w:left="3600"/>
        <w:rPr>
          <w:lang w:val="en-IN"/>
        </w:rPr>
      </w:pPr>
      <w:r w:rsidRPr="00CD4839">
        <w:rPr>
          <w:lang w:val="en-IN"/>
        </w:rPr>
        <w:t>DATESINPERIOD('Date Table'[Date],</w:t>
      </w:r>
      <w:r>
        <w:rPr>
          <w:lang w:val="en-IN"/>
        </w:rPr>
        <w:t xml:space="preserve"> </w:t>
      </w:r>
      <w:r w:rsidRPr="00CD4839">
        <w:rPr>
          <w:lang w:val="en-IN"/>
        </w:rPr>
        <w:t>Max('Date Table'[Date]),</w:t>
      </w:r>
      <w:r>
        <w:rPr>
          <w:lang w:val="en-IN"/>
        </w:rPr>
        <w:t xml:space="preserve">  </w:t>
      </w:r>
      <w:r w:rsidRPr="00CD4839">
        <w:rPr>
          <w:lang w:val="en-IN"/>
        </w:rPr>
        <w:t xml:space="preserve"> -12,Month)) </w:t>
      </w:r>
    </w:p>
    <w:p w14:paraId="7C072B4F" w14:textId="77777777" w:rsidR="00CD4839" w:rsidRDefault="00CD4839" w:rsidP="00CD4839">
      <w:pPr>
        <w:pStyle w:val="Normal-Indented"/>
        <w:ind w:left="0"/>
        <w:rPr>
          <w:b/>
          <w:bCs/>
          <w:sz w:val="28"/>
          <w:szCs w:val="28"/>
        </w:rPr>
      </w:pPr>
    </w:p>
    <w:p w14:paraId="655BA506" w14:textId="77777777" w:rsidR="00CD4839" w:rsidRPr="00A216F6" w:rsidRDefault="00CD4839" w:rsidP="004D4857">
      <w:pPr>
        <w:pStyle w:val="Normal-Indented"/>
        <w:rPr>
          <w:b/>
          <w:bCs/>
          <w:sz w:val="28"/>
          <w:szCs w:val="28"/>
        </w:rPr>
      </w:pPr>
    </w:p>
    <w:p w14:paraId="2CE792ED" w14:textId="370E77AC" w:rsidR="00A216F6" w:rsidRDefault="00A216F6" w:rsidP="00CD4839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would you calculate the highest sales month using DAX? </w:t>
      </w:r>
    </w:p>
    <w:p w14:paraId="07ED5625" w14:textId="77777777" w:rsidR="00CD4839" w:rsidRDefault="00CD4839" w:rsidP="00CD4839">
      <w:pPr>
        <w:pStyle w:val="Normal-Indented"/>
        <w:rPr>
          <w:b/>
          <w:bCs/>
          <w:sz w:val="28"/>
          <w:szCs w:val="28"/>
        </w:rPr>
      </w:pPr>
    </w:p>
    <w:p w14:paraId="324FF3BA" w14:textId="56774711" w:rsidR="00CD4839" w:rsidRPr="00CD4839" w:rsidRDefault="00326BB9" w:rsidP="00CD4839">
      <w:pPr>
        <w:pStyle w:val="Normal-Indented"/>
      </w:pPr>
      <w:r w:rsidRPr="00326BB9">
        <w:t xml:space="preserve">Highest Sales Month = </w:t>
      </w:r>
      <w:proofErr w:type="gramStart"/>
      <w:r w:rsidRPr="00326BB9">
        <w:t>MAXX(SUMMARIZE(</w:t>
      </w:r>
      <w:proofErr w:type="gramEnd"/>
      <w:r w:rsidRPr="00326BB9">
        <w:t xml:space="preserve">Date, </w:t>
      </w:r>
      <w:proofErr w:type="gramStart"/>
      <w:r w:rsidRPr="00326BB9">
        <w:t>Date[</w:t>
      </w:r>
      <w:proofErr w:type="gramEnd"/>
      <w:r w:rsidRPr="00326BB9">
        <w:t>Month], "Sales", [Total Sales]), [Sales])</w:t>
      </w:r>
    </w:p>
    <w:p w14:paraId="65822C0A" w14:textId="77777777" w:rsidR="00CD4839" w:rsidRPr="00A216F6" w:rsidRDefault="00CD4839" w:rsidP="00CD4839">
      <w:pPr>
        <w:pStyle w:val="Normal-Indented"/>
        <w:rPr>
          <w:b/>
          <w:bCs/>
          <w:sz w:val="28"/>
          <w:szCs w:val="28"/>
        </w:rPr>
      </w:pPr>
    </w:p>
    <w:p w14:paraId="2836B175" w14:textId="5542AA52" w:rsidR="00326BB9" w:rsidRDefault="00A216F6" w:rsidP="00326BB9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>Write a DAX formula to find the top 5 selling products.</w:t>
      </w:r>
    </w:p>
    <w:p w14:paraId="30DE7A4B" w14:textId="77777777" w:rsidR="00326BB9" w:rsidRDefault="00326BB9" w:rsidP="00326BB9">
      <w:pPr>
        <w:pStyle w:val="Normal-Indented"/>
        <w:rPr>
          <w:b/>
          <w:bCs/>
          <w:sz w:val="28"/>
          <w:szCs w:val="28"/>
        </w:rPr>
      </w:pPr>
    </w:p>
    <w:p w14:paraId="2B3F3F90" w14:textId="77777777" w:rsidR="00326BB9" w:rsidRDefault="00326BB9" w:rsidP="00326BB9">
      <w:pPr>
        <w:pStyle w:val="Normal-Indented"/>
        <w:rPr>
          <w:b/>
          <w:bCs/>
          <w:sz w:val="28"/>
          <w:szCs w:val="28"/>
        </w:rPr>
      </w:pPr>
    </w:p>
    <w:p w14:paraId="4FC79863" w14:textId="798CFD4D" w:rsidR="00A216F6" w:rsidRPr="00A216F6" w:rsidRDefault="00A216F6" w:rsidP="00326BB9">
      <w:pPr>
        <w:pStyle w:val="Normal-Indented"/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 </w:t>
      </w:r>
    </w:p>
    <w:p w14:paraId="75AFCC30" w14:textId="39CCD3E0" w:rsidR="00A216F6" w:rsidRDefault="00A216F6" w:rsidP="00544E7E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can you calculate the sales contribution of each product category? </w:t>
      </w:r>
    </w:p>
    <w:p w14:paraId="7BA310EA" w14:textId="77777777" w:rsidR="00544E7E" w:rsidRDefault="00544E7E" w:rsidP="00544E7E">
      <w:pPr>
        <w:pStyle w:val="Normal-Indented"/>
        <w:rPr>
          <w:b/>
          <w:bCs/>
          <w:sz w:val="28"/>
          <w:szCs w:val="28"/>
        </w:rPr>
      </w:pPr>
    </w:p>
    <w:p w14:paraId="4109E7BA" w14:textId="77777777" w:rsidR="000D7D5E" w:rsidRPr="000D7D5E" w:rsidRDefault="000D7D5E" w:rsidP="000D7D5E">
      <w:pPr>
        <w:pStyle w:val="Normal-Indented"/>
        <w:rPr>
          <w:lang w:val="en-IN"/>
        </w:rPr>
      </w:pPr>
      <w:r w:rsidRPr="000D7D5E">
        <w:rPr>
          <w:lang w:val="en-IN"/>
        </w:rPr>
        <w:t>Sales % by Category = DIVIDE([Total Sales], CALCULATE([Total Sales], ALL(Automobile[Manufacturer])))</w:t>
      </w:r>
    </w:p>
    <w:p w14:paraId="340BA695" w14:textId="77777777" w:rsidR="000D7D5E" w:rsidRPr="000D7D5E" w:rsidRDefault="000D7D5E" w:rsidP="000D7D5E">
      <w:pPr>
        <w:pStyle w:val="Normal-Indented"/>
        <w:rPr>
          <w:b/>
          <w:bCs/>
          <w:sz w:val="28"/>
          <w:szCs w:val="28"/>
          <w:lang w:val="en-IN"/>
        </w:rPr>
      </w:pPr>
    </w:p>
    <w:p w14:paraId="786B8D4E" w14:textId="77777777" w:rsidR="00544E7E" w:rsidRDefault="00544E7E" w:rsidP="00544E7E">
      <w:pPr>
        <w:pStyle w:val="Normal-Indented"/>
        <w:rPr>
          <w:b/>
          <w:bCs/>
          <w:sz w:val="28"/>
          <w:szCs w:val="28"/>
        </w:rPr>
      </w:pPr>
    </w:p>
    <w:p w14:paraId="624D7D9A" w14:textId="77777777" w:rsidR="00544E7E" w:rsidRPr="00A216F6" w:rsidRDefault="00544E7E" w:rsidP="00544E7E">
      <w:pPr>
        <w:pStyle w:val="Normal-Indented"/>
        <w:rPr>
          <w:b/>
          <w:bCs/>
          <w:sz w:val="28"/>
          <w:szCs w:val="28"/>
        </w:rPr>
      </w:pPr>
    </w:p>
    <w:p w14:paraId="54814877" w14:textId="7FD14961" w:rsidR="00A216F6" w:rsidRDefault="00A216F6" w:rsidP="000D7D5E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Create a measure to find the total sales where the sales amount is greater than a specific value. </w:t>
      </w:r>
    </w:p>
    <w:p w14:paraId="2AEDCCA9" w14:textId="77777777" w:rsidR="000D7D5E" w:rsidRDefault="000D7D5E" w:rsidP="000D7D5E">
      <w:pPr>
        <w:pStyle w:val="Normal-Indented"/>
        <w:rPr>
          <w:b/>
          <w:bCs/>
          <w:sz w:val="28"/>
          <w:szCs w:val="28"/>
        </w:rPr>
      </w:pPr>
    </w:p>
    <w:p w14:paraId="2E2A0E84" w14:textId="165B3F42" w:rsidR="000D7D5E" w:rsidRPr="000D7D5E" w:rsidRDefault="000D7D5E" w:rsidP="000D7D5E">
      <w:pPr>
        <w:pStyle w:val="Normal-Indented"/>
        <w:rPr>
          <w:lang w:val="en-IN"/>
        </w:rPr>
      </w:pPr>
      <w:r w:rsidRPr="000D7D5E">
        <w:rPr>
          <w:lang w:val="en-IN"/>
        </w:rPr>
        <w:lastRenderedPageBreak/>
        <w:t xml:space="preserve">Total sales price-over 10k = CALCULATE([Total Sales], </w:t>
      </w:r>
      <w:r>
        <w:rPr>
          <w:lang w:val="en-IN"/>
        </w:rPr>
        <w:br/>
        <w:t xml:space="preserve">                                              </w:t>
      </w:r>
      <w:r w:rsidRPr="000D7D5E">
        <w:rPr>
          <w:lang w:val="en-IN"/>
        </w:rPr>
        <w:t>Automobile[</w:t>
      </w:r>
      <w:proofErr w:type="spellStart"/>
      <w:r w:rsidRPr="000D7D5E">
        <w:rPr>
          <w:lang w:val="en-IN"/>
        </w:rPr>
        <w:t>SalePrice</w:t>
      </w:r>
      <w:proofErr w:type="spellEnd"/>
      <w:r w:rsidRPr="000D7D5E">
        <w:rPr>
          <w:lang w:val="en-IN"/>
        </w:rPr>
        <w:t xml:space="preserve">] &gt; 10000) </w:t>
      </w:r>
    </w:p>
    <w:p w14:paraId="60892CC3" w14:textId="77777777" w:rsidR="000D7D5E" w:rsidRDefault="000D7D5E" w:rsidP="000D7D5E">
      <w:pPr>
        <w:pStyle w:val="Normal-Indented"/>
        <w:rPr>
          <w:b/>
          <w:bCs/>
          <w:sz w:val="28"/>
          <w:szCs w:val="28"/>
        </w:rPr>
      </w:pPr>
    </w:p>
    <w:p w14:paraId="08B6F21F" w14:textId="77777777" w:rsidR="000D7D5E" w:rsidRPr="00A216F6" w:rsidRDefault="000D7D5E" w:rsidP="000D7D5E">
      <w:pPr>
        <w:pStyle w:val="Normal-Indented"/>
        <w:rPr>
          <w:b/>
          <w:bCs/>
          <w:sz w:val="28"/>
          <w:szCs w:val="28"/>
        </w:rPr>
      </w:pPr>
    </w:p>
    <w:p w14:paraId="0995FFA9" w14:textId="7A7D583C" w:rsidR="00A216F6" w:rsidRDefault="00A216F6" w:rsidP="000D7D5E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can you calculate the running total of sales for each product? </w:t>
      </w:r>
    </w:p>
    <w:p w14:paraId="3AB630DD" w14:textId="77777777" w:rsidR="000D7D5E" w:rsidRDefault="000D7D5E" w:rsidP="000D7D5E">
      <w:pPr>
        <w:pStyle w:val="Normal-Indented"/>
        <w:rPr>
          <w:b/>
          <w:bCs/>
          <w:sz w:val="28"/>
          <w:szCs w:val="28"/>
        </w:rPr>
      </w:pPr>
    </w:p>
    <w:p w14:paraId="332F3F45" w14:textId="77777777" w:rsidR="00745BC7" w:rsidRPr="00745BC7" w:rsidRDefault="00745BC7" w:rsidP="00745BC7">
      <w:pPr>
        <w:pStyle w:val="Normal-Indented"/>
        <w:rPr>
          <w:lang w:val="en-IN"/>
        </w:rPr>
      </w:pPr>
      <w:r w:rsidRPr="00745BC7">
        <w:rPr>
          <w:lang w:val="en-IN"/>
        </w:rPr>
        <w:t xml:space="preserve">Running Total of sale = CALCULATE([Total Sales], </w:t>
      </w:r>
    </w:p>
    <w:p w14:paraId="369B005A" w14:textId="77777777" w:rsidR="00745BC7" w:rsidRPr="00745BC7" w:rsidRDefault="00745BC7" w:rsidP="00745BC7">
      <w:pPr>
        <w:pStyle w:val="Normal-Indented"/>
        <w:rPr>
          <w:lang w:val="en-IN"/>
        </w:rPr>
      </w:pPr>
      <w:r w:rsidRPr="00745BC7">
        <w:rPr>
          <w:lang w:val="en-IN"/>
        </w:rPr>
        <w:t>                                FILTER(ALLSELECTED('Date Table'[Date]), 'Date Table'[Date] &lt;= MAX('Date Table'[Date]))</w:t>
      </w:r>
    </w:p>
    <w:p w14:paraId="73693EB4" w14:textId="77777777" w:rsidR="00745BC7" w:rsidRPr="00745BC7" w:rsidRDefault="00745BC7" w:rsidP="00745BC7">
      <w:pPr>
        <w:pStyle w:val="Normal-Indented"/>
        <w:rPr>
          <w:lang w:val="en-IN"/>
        </w:rPr>
      </w:pPr>
      <w:r w:rsidRPr="00745BC7">
        <w:rPr>
          <w:lang w:val="en-IN"/>
        </w:rPr>
        <w:t>)</w:t>
      </w:r>
    </w:p>
    <w:p w14:paraId="15BB3D55" w14:textId="77777777" w:rsidR="000D7D5E" w:rsidRPr="000D7D5E" w:rsidRDefault="000D7D5E" w:rsidP="000D7D5E">
      <w:pPr>
        <w:pStyle w:val="Normal-Indented"/>
      </w:pPr>
    </w:p>
    <w:p w14:paraId="08F5AA61" w14:textId="77777777" w:rsidR="000D7D5E" w:rsidRPr="00A216F6" w:rsidRDefault="000D7D5E" w:rsidP="000D7D5E">
      <w:pPr>
        <w:pStyle w:val="Normal-Indented"/>
        <w:rPr>
          <w:b/>
          <w:bCs/>
          <w:sz w:val="28"/>
          <w:szCs w:val="28"/>
        </w:rPr>
      </w:pPr>
    </w:p>
    <w:p w14:paraId="20A8B02C" w14:textId="00D97CF5" w:rsidR="00A216F6" w:rsidRDefault="00A216F6" w:rsidP="00745BC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Write a DAX formula to calculate the average sales per customer. </w:t>
      </w:r>
    </w:p>
    <w:p w14:paraId="7A96A8DF" w14:textId="77777777" w:rsidR="00745BC7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120DCFF2" w14:textId="77777777" w:rsidR="00745BC7" w:rsidRPr="00745BC7" w:rsidRDefault="00745BC7" w:rsidP="00745BC7">
      <w:pPr>
        <w:pStyle w:val="Normal-Indented"/>
        <w:rPr>
          <w:sz w:val="22"/>
          <w:szCs w:val="22"/>
          <w:lang w:val="en-IN"/>
        </w:rPr>
      </w:pPr>
      <w:r w:rsidRPr="00745BC7">
        <w:rPr>
          <w:sz w:val="22"/>
          <w:szCs w:val="22"/>
          <w:lang w:val="en-IN"/>
        </w:rPr>
        <w:t>Average Sale Per Customer = DIVIDE([Total Sales], DISTINCTCOUNT(Automobile[</w:t>
      </w:r>
      <w:proofErr w:type="spellStart"/>
      <w:r w:rsidRPr="00745BC7">
        <w:rPr>
          <w:sz w:val="22"/>
          <w:szCs w:val="22"/>
          <w:lang w:val="en-IN"/>
        </w:rPr>
        <w:t>ClientName</w:t>
      </w:r>
      <w:proofErr w:type="spellEnd"/>
      <w:r w:rsidRPr="00745BC7">
        <w:rPr>
          <w:sz w:val="22"/>
          <w:szCs w:val="22"/>
          <w:lang w:val="en-IN"/>
        </w:rPr>
        <w:t>]))</w:t>
      </w:r>
    </w:p>
    <w:p w14:paraId="136D43B8" w14:textId="77777777" w:rsidR="00745BC7" w:rsidRPr="00745BC7" w:rsidRDefault="00745BC7" w:rsidP="00745BC7">
      <w:pPr>
        <w:pStyle w:val="Normal-Indented"/>
        <w:rPr>
          <w:sz w:val="22"/>
          <w:szCs w:val="22"/>
        </w:rPr>
      </w:pPr>
    </w:p>
    <w:p w14:paraId="5C4969EB" w14:textId="77777777" w:rsidR="00745BC7" w:rsidRPr="00A216F6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4CC1AE3F" w14:textId="21BC328B" w:rsidR="00A216F6" w:rsidRDefault="00A216F6" w:rsidP="00745BC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would you calculate the total number of distinct customers? </w:t>
      </w:r>
    </w:p>
    <w:p w14:paraId="69955A75" w14:textId="77777777" w:rsidR="00745BC7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165238A3" w14:textId="77777777" w:rsidR="00745BC7" w:rsidRDefault="00745BC7" w:rsidP="00745BC7">
      <w:pPr>
        <w:pStyle w:val="Normal-Indented"/>
      </w:pPr>
      <w:r>
        <w:t>Distinct Customers =</w:t>
      </w:r>
    </w:p>
    <w:p w14:paraId="3D435C3F" w14:textId="6B53904A" w:rsidR="00745BC7" w:rsidRPr="00745BC7" w:rsidRDefault="00745BC7" w:rsidP="00745BC7">
      <w:pPr>
        <w:pStyle w:val="Normal-Indented"/>
      </w:pPr>
      <w:r>
        <w:t xml:space="preserve">DISTINCTCOUNT </w:t>
      </w:r>
      <w:proofErr w:type="gramStart"/>
      <w:r>
        <w:t xml:space="preserve">( </w:t>
      </w:r>
      <w:proofErr w:type="spellStart"/>
      <w:r>
        <w:t>Fact</w:t>
      </w:r>
      <w:proofErr w:type="gramEnd"/>
      <w:r>
        <w:t>_</w:t>
      </w:r>
      <w:proofErr w:type="gramStart"/>
      <w:r>
        <w:t>Sales</w:t>
      </w:r>
      <w:proofErr w:type="spellEnd"/>
      <w:r>
        <w:t>[</w:t>
      </w:r>
      <w:proofErr w:type="spellStart"/>
      <w:proofErr w:type="gramEnd"/>
      <w:r>
        <w:t>ClientName</w:t>
      </w:r>
      <w:proofErr w:type="spellEnd"/>
      <w:proofErr w:type="gramStart"/>
      <w:r>
        <w:t>] )</w:t>
      </w:r>
      <w:proofErr w:type="gramEnd"/>
    </w:p>
    <w:p w14:paraId="2C062FE8" w14:textId="77777777" w:rsidR="00745BC7" w:rsidRPr="00A216F6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17E47F9A" w14:textId="79E56EDF" w:rsidR="00A216F6" w:rsidRDefault="00A216F6" w:rsidP="00745BC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Create a measure to calculate the sales per region. </w:t>
      </w:r>
    </w:p>
    <w:p w14:paraId="6C2C487A" w14:textId="77777777" w:rsidR="00745BC7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0B1CA2B0" w14:textId="77777777" w:rsidR="00D46037" w:rsidRPr="00D46037" w:rsidRDefault="00D46037" w:rsidP="00D46037">
      <w:pPr>
        <w:pStyle w:val="Normal-Indented"/>
        <w:rPr>
          <w:lang w:val="en-IN"/>
        </w:rPr>
      </w:pPr>
      <w:r w:rsidRPr="00D46037">
        <w:rPr>
          <w:lang w:val="en-IN"/>
        </w:rPr>
        <w:t>Sales Per Country = SUMX( VALUES(Automobile[Country]), [Total Sales])</w:t>
      </w:r>
    </w:p>
    <w:p w14:paraId="386E2DF1" w14:textId="77777777" w:rsidR="00745BC7" w:rsidRPr="00745BC7" w:rsidRDefault="00745BC7" w:rsidP="00745BC7">
      <w:pPr>
        <w:pStyle w:val="Normal-Indented"/>
      </w:pPr>
    </w:p>
    <w:p w14:paraId="06FC9A71" w14:textId="77777777" w:rsidR="00745BC7" w:rsidRPr="00A216F6" w:rsidRDefault="00745BC7" w:rsidP="00745BC7">
      <w:pPr>
        <w:pStyle w:val="Normal-Indented"/>
        <w:rPr>
          <w:b/>
          <w:bCs/>
          <w:sz w:val="28"/>
          <w:szCs w:val="28"/>
        </w:rPr>
      </w:pPr>
    </w:p>
    <w:p w14:paraId="7CA2D976" w14:textId="242E8837" w:rsidR="00A216F6" w:rsidRDefault="00A216F6" w:rsidP="00D4603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How can you calculate the moving average of sales over 3 months? </w:t>
      </w:r>
    </w:p>
    <w:p w14:paraId="7DCFB3B8" w14:textId="77777777" w:rsidR="00D46037" w:rsidRDefault="00D46037" w:rsidP="00D46037">
      <w:pPr>
        <w:pStyle w:val="Normal-Indented"/>
        <w:rPr>
          <w:b/>
          <w:bCs/>
          <w:sz w:val="28"/>
          <w:szCs w:val="28"/>
        </w:rPr>
      </w:pPr>
    </w:p>
    <w:p w14:paraId="55550FC5" w14:textId="77777777" w:rsidR="00D46037" w:rsidRPr="00D46037" w:rsidRDefault="00D46037" w:rsidP="00D46037">
      <w:pPr>
        <w:pStyle w:val="Normal-Indented"/>
        <w:rPr>
          <w:lang w:val="en-IN"/>
        </w:rPr>
      </w:pPr>
      <w:r w:rsidRPr="00D46037">
        <w:rPr>
          <w:lang w:val="en-IN"/>
        </w:rPr>
        <w:t>3 months moving average = AVERAGEX(DATESINPERIOD('Date Table'[Date], max('Date Table'[Date]), -3, MONTH), [Total Sales])</w:t>
      </w:r>
    </w:p>
    <w:p w14:paraId="2B9EFCE1" w14:textId="77777777" w:rsidR="00D46037" w:rsidRPr="00D46037" w:rsidRDefault="00D46037" w:rsidP="00D46037">
      <w:pPr>
        <w:pStyle w:val="Normal-Indented"/>
      </w:pPr>
    </w:p>
    <w:p w14:paraId="4BA6CA30" w14:textId="77777777" w:rsidR="00D46037" w:rsidRPr="00A216F6" w:rsidRDefault="00D46037" w:rsidP="00D46037">
      <w:pPr>
        <w:pStyle w:val="Normal-Indented"/>
        <w:rPr>
          <w:b/>
          <w:bCs/>
          <w:sz w:val="28"/>
          <w:szCs w:val="28"/>
        </w:rPr>
      </w:pPr>
    </w:p>
    <w:p w14:paraId="01180EAA" w14:textId="51405145" w:rsidR="00A216F6" w:rsidRDefault="00A216F6" w:rsidP="00D4603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>Write a DAX formula to filter sales data for a specific product category</w:t>
      </w:r>
      <w:r w:rsidR="00FD6867">
        <w:rPr>
          <w:b/>
          <w:bCs/>
          <w:sz w:val="28"/>
          <w:szCs w:val="28"/>
        </w:rPr>
        <w:t>/model</w:t>
      </w:r>
    </w:p>
    <w:p w14:paraId="78EB6736" w14:textId="77777777" w:rsidR="00D46037" w:rsidRDefault="00D46037" w:rsidP="00D46037">
      <w:pPr>
        <w:pStyle w:val="Normal-Indented"/>
        <w:rPr>
          <w:b/>
          <w:bCs/>
          <w:sz w:val="28"/>
          <w:szCs w:val="28"/>
        </w:rPr>
      </w:pPr>
    </w:p>
    <w:p w14:paraId="620C6F1F" w14:textId="77777777" w:rsidR="00FD6867" w:rsidRPr="00FD6867" w:rsidRDefault="00FD6867" w:rsidP="00FD6867">
      <w:pPr>
        <w:pStyle w:val="Normal-Indented"/>
        <w:rPr>
          <w:lang w:val="en-IN"/>
        </w:rPr>
      </w:pPr>
      <w:r w:rsidRPr="00FD6867">
        <w:rPr>
          <w:lang w:val="en-IN"/>
        </w:rPr>
        <w:t xml:space="preserve">Sales by model = CALCULATE([Total Sales], </w:t>
      </w:r>
    </w:p>
    <w:p w14:paraId="120FE164" w14:textId="77777777" w:rsidR="00FD6867" w:rsidRPr="00FD6867" w:rsidRDefault="00FD6867" w:rsidP="00FD6867">
      <w:pPr>
        <w:pStyle w:val="Normal-Indented"/>
        <w:rPr>
          <w:lang w:val="en-IN"/>
        </w:rPr>
      </w:pPr>
      <w:r w:rsidRPr="00FD6867">
        <w:rPr>
          <w:lang w:val="en-IN"/>
        </w:rPr>
        <w:t>FILTER(Automobile, Automobile[Manufacturer] = "Jaguar"))</w:t>
      </w:r>
    </w:p>
    <w:p w14:paraId="5EDD73A7" w14:textId="77777777" w:rsidR="00D46037" w:rsidRDefault="00D46037" w:rsidP="00D46037">
      <w:pPr>
        <w:pStyle w:val="Normal-Indented"/>
        <w:rPr>
          <w:b/>
          <w:bCs/>
          <w:sz w:val="28"/>
          <w:szCs w:val="28"/>
        </w:rPr>
      </w:pPr>
    </w:p>
    <w:p w14:paraId="75453018" w14:textId="77777777" w:rsidR="00D46037" w:rsidRPr="00A216F6" w:rsidRDefault="00D46037" w:rsidP="00D46037">
      <w:pPr>
        <w:pStyle w:val="Normal-Indented"/>
        <w:rPr>
          <w:b/>
          <w:bCs/>
          <w:sz w:val="28"/>
          <w:szCs w:val="28"/>
        </w:rPr>
      </w:pPr>
    </w:p>
    <w:p w14:paraId="348D32F1" w14:textId="4370BB0D" w:rsidR="00A216F6" w:rsidRDefault="00A216F6" w:rsidP="00FD686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lastRenderedPageBreak/>
        <w:t xml:space="preserve">How can you calculate the sales variance compared to the budget? </w:t>
      </w:r>
    </w:p>
    <w:p w14:paraId="7F0A266A" w14:textId="77777777" w:rsidR="00FD6867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53879E8E" w14:textId="77777777" w:rsidR="00FD6867" w:rsidRPr="00A216F6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1F89C2CB" w14:textId="6DEA1DF4" w:rsidR="00A216F6" w:rsidRDefault="00A216F6" w:rsidP="00FD686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 xml:space="preserve">Create a measure to calculate the total profit margin. </w:t>
      </w:r>
    </w:p>
    <w:p w14:paraId="1E2E3669" w14:textId="77777777" w:rsidR="00FD6867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67D55AFD" w14:textId="77777777" w:rsidR="00FD6867" w:rsidRPr="00FD6867" w:rsidRDefault="00FD6867" w:rsidP="00FD6867">
      <w:pPr>
        <w:pStyle w:val="Normal-Indented"/>
        <w:rPr>
          <w:lang w:val="en-IN"/>
        </w:rPr>
      </w:pPr>
      <w:r w:rsidRPr="00FD6867">
        <w:rPr>
          <w:lang w:val="en-IN"/>
        </w:rPr>
        <w:t>Total Profit Margin = [Total Profit]/[Total Sales]</w:t>
      </w:r>
    </w:p>
    <w:p w14:paraId="183BCCF3" w14:textId="77777777" w:rsidR="00FD6867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1B3ECDE1" w14:textId="77777777" w:rsidR="00FD6867" w:rsidRPr="00A216F6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178BBC8F" w14:textId="02CD5754" w:rsidR="00A216F6" w:rsidRDefault="00A216F6" w:rsidP="00FD6867">
      <w:pPr>
        <w:pStyle w:val="Normal-Indented"/>
        <w:numPr>
          <w:ilvl w:val="0"/>
          <w:numId w:val="5"/>
        </w:numPr>
        <w:rPr>
          <w:b/>
          <w:bCs/>
          <w:sz w:val="28"/>
          <w:szCs w:val="28"/>
        </w:rPr>
      </w:pPr>
      <w:r w:rsidRPr="00A216F6">
        <w:rPr>
          <w:b/>
          <w:bCs/>
          <w:sz w:val="28"/>
          <w:szCs w:val="28"/>
        </w:rPr>
        <w:t>How would you calculate the sales rank of each product?</w:t>
      </w:r>
    </w:p>
    <w:p w14:paraId="07E1F6FF" w14:textId="77777777" w:rsidR="00FD6867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65EC82A6" w14:textId="77777777" w:rsidR="005D1AC4" w:rsidRPr="005D1AC4" w:rsidRDefault="005D1AC4" w:rsidP="005D1AC4">
      <w:pPr>
        <w:pStyle w:val="Normal-Indented"/>
        <w:rPr>
          <w:lang w:val="en-IN"/>
        </w:rPr>
      </w:pPr>
      <w:r w:rsidRPr="005D1AC4">
        <w:rPr>
          <w:lang w:val="en-IN"/>
        </w:rPr>
        <w:t>Rank by model = RANKX(ALL(Automobile[Model]), [Total Sales],  ,DESC)</w:t>
      </w:r>
    </w:p>
    <w:p w14:paraId="110D1994" w14:textId="77777777" w:rsidR="00FD6867" w:rsidRDefault="00FD6867" w:rsidP="005D1AC4">
      <w:pPr>
        <w:pStyle w:val="Normal-Indented"/>
        <w:ind w:left="0"/>
        <w:rPr>
          <w:b/>
          <w:bCs/>
          <w:sz w:val="28"/>
          <w:szCs w:val="28"/>
        </w:rPr>
      </w:pPr>
    </w:p>
    <w:p w14:paraId="67B88C73" w14:textId="77777777" w:rsidR="00FD6867" w:rsidRPr="00A216F6" w:rsidRDefault="00FD6867" w:rsidP="00FD6867">
      <w:pPr>
        <w:pStyle w:val="Normal-Indented"/>
        <w:rPr>
          <w:b/>
          <w:bCs/>
          <w:sz w:val="28"/>
          <w:szCs w:val="28"/>
        </w:rPr>
      </w:pPr>
    </w:p>
    <w:p w14:paraId="5CC046D9" w14:textId="66CD8806" w:rsidR="001E3ADA" w:rsidRDefault="00A216F6" w:rsidP="00874AA1">
      <w:pPr>
        <w:pStyle w:val="Normal-Indented"/>
      </w:pPr>
      <w:r w:rsidRPr="00A216F6">
        <w:rPr>
          <w:b/>
          <w:bCs/>
          <w:sz w:val="28"/>
          <w:szCs w:val="28"/>
        </w:rPr>
        <w:t>20. Write a DAX formula to calculate the total sales for a specific date range</w:t>
      </w:r>
      <w:r w:rsidRPr="00A216F6">
        <w:t>.</w:t>
      </w:r>
    </w:p>
    <w:p w14:paraId="6B533FF0" w14:textId="77777777" w:rsidR="00A216F6" w:rsidRDefault="00A216F6" w:rsidP="00874AA1">
      <w:pPr>
        <w:pStyle w:val="Normal-Indented"/>
      </w:pPr>
    </w:p>
    <w:p w14:paraId="7B22F7BC" w14:textId="77777777" w:rsidR="005D1AC4" w:rsidRPr="005D1AC4" w:rsidRDefault="005D1AC4" w:rsidP="005D1AC4">
      <w:pPr>
        <w:pStyle w:val="Normal-Indented"/>
        <w:rPr>
          <w:lang w:val="en-IN"/>
        </w:rPr>
      </w:pPr>
      <w:r w:rsidRPr="005D1AC4">
        <w:rPr>
          <w:lang w:val="en-IN"/>
        </w:rPr>
        <w:t>Total sales in 2013 &amp; 2015 = CALCULATE([Total Sales], DATESBETWEEN('Date Table'[Date], DATE(2013,01,01), DATE(2015,12,31)))</w:t>
      </w:r>
    </w:p>
    <w:p w14:paraId="5FBD7ED1" w14:textId="77777777" w:rsidR="005D1AC4" w:rsidRDefault="005D1AC4" w:rsidP="00874AA1">
      <w:pPr>
        <w:pStyle w:val="Normal-Indented"/>
      </w:pPr>
    </w:p>
    <w:p w14:paraId="4E565369" w14:textId="77777777" w:rsidR="005D1AC4" w:rsidRPr="00874AA1" w:rsidRDefault="005D1AC4" w:rsidP="00874AA1">
      <w:pPr>
        <w:pStyle w:val="Normal-Indented"/>
      </w:pPr>
    </w:p>
    <w:p w14:paraId="576ACF11" w14:textId="79F787F8" w:rsidR="00481FAD" w:rsidRDefault="00000000" w:rsidP="005D1AC4">
      <w:pPr>
        <w:pStyle w:val="Normal-Indented"/>
        <w:tabs>
          <w:tab w:val="left" w:pos="2172"/>
        </w:tabs>
      </w:pPr>
      <w:sdt>
        <w:sdtPr>
          <w:alias w:val="Task 2:"/>
          <w:tag w:val="Task 2:"/>
          <w:id w:val="1043787686"/>
          <w:placeholder>
            <w:docPart w:val="AA9479302FBA49DBA8795A849A8CA779"/>
          </w:placeholder>
          <w:temporary/>
          <w:showingPlcHdr/>
          <w15:appearance w15:val="hidden"/>
        </w:sdtPr>
        <w:sdtContent>
          <w:r w:rsidR="00874AA1" w:rsidRPr="005D1AC4">
            <w:rPr>
              <w:b/>
              <w:bCs/>
              <w:sz w:val="36"/>
              <w:szCs w:val="36"/>
            </w:rPr>
            <w:t>Task 2</w:t>
          </w:r>
        </w:sdtContent>
      </w:sdt>
      <w:r w:rsidR="005D1AC4">
        <w:tab/>
      </w:r>
    </w:p>
    <w:p w14:paraId="29B9B48C" w14:textId="77777777" w:rsidR="005D1AC4" w:rsidRP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301F188D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1.How do you filter the data to show only records where the Make is "Jaguar"? </w:t>
      </w:r>
    </w:p>
    <w:p w14:paraId="27695760" w14:textId="77777777" w:rsidR="00056F10" w:rsidRDefault="00056F10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5FA49109" w14:textId="77777777" w:rsidR="008C24F3" w:rsidRPr="008C24F3" w:rsidRDefault="008C24F3" w:rsidP="008C24F3">
      <w:pPr>
        <w:pStyle w:val="Normal-Indented"/>
        <w:tabs>
          <w:tab w:val="left" w:pos="2172"/>
        </w:tabs>
        <w:rPr>
          <w:lang w:val="en-IN"/>
        </w:rPr>
      </w:pPr>
      <w:proofErr w:type="spellStart"/>
      <w:r w:rsidRPr="008C24F3">
        <w:rPr>
          <w:lang w:val="en-IN"/>
        </w:rPr>
        <w:t>JaguarMaker</w:t>
      </w:r>
      <w:proofErr w:type="spellEnd"/>
      <w:r w:rsidRPr="008C24F3">
        <w:rPr>
          <w:lang w:val="en-IN"/>
        </w:rPr>
        <w:t xml:space="preserve"> = CALCULATE([Total Sales], FILTER(Automobile, Automobile[Manufacturer] = "Jaguar"))</w:t>
      </w:r>
    </w:p>
    <w:p w14:paraId="58E73935" w14:textId="77777777" w:rsidR="008C24F3" w:rsidRDefault="008C24F3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158E3A49" w14:textId="77777777" w:rsidR="008C24F3" w:rsidRDefault="008C24F3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199B7611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2. How can you remove the columns </w:t>
      </w:r>
      <w:proofErr w:type="spellStart"/>
      <w:r w:rsidRPr="00056F10">
        <w:rPr>
          <w:b/>
          <w:bCs/>
          <w:sz w:val="32"/>
          <w:szCs w:val="32"/>
        </w:rPr>
        <w:t>ClientName</w:t>
      </w:r>
      <w:proofErr w:type="spellEnd"/>
      <w:r w:rsidRPr="00056F10">
        <w:rPr>
          <w:b/>
          <w:bCs/>
          <w:sz w:val="32"/>
          <w:szCs w:val="32"/>
        </w:rPr>
        <w:t xml:space="preserve"> and </w:t>
      </w:r>
      <w:proofErr w:type="spellStart"/>
      <w:r w:rsidRPr="00056F10">
        <w:rPr>
          <w:b/>
          <w:bCs/>
          <w:sz w:val="32"/>
          <w:szCs w:val="32"/>
        </w:rPr>
        <w:t>LaborCost</w:t>
      </w:r>
      <w:proofErr w:type="spellEnd"/>
      <w:r w:rsidRPr="00056F10">
        <w:rPr>
          <w:b/>
          <w:bCs/>
          <w:sz w:val="32"/>
          <w:szCs w:val="32"/>
        </w:rPr>
        <w:t xml:space="preserve"> from the dataset? </w:t>
      </w:r>
    </w:p>
    <w:p w14:paraId="2192DAAC" w14:textId="77777777" w:rsidR="00056F10" w:rsidRDefault="00056F10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2062D45D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3. How can you replace the values "Coupe" with "Convertible" in the </w:t>
      </w:r>
      <w:proofErr w:type="spellStart"/>
      <w:r w:rsidRPr="00056F10">
        <w:rPr>
          <w:b/>
          <w:bCs/>
          <w:sz w:val="32"/>
          <w:szCs w:val="32"/>
        </w:rPr>
        <w:t>VehicleType</w:t>
      </w:r>
      <w:proofErr w:type="spellEnd"/>
      <w:r w:rsidRPr="00056F10">
        <w:rPr>
          <w:b/>
          <w:bCs/>
          <w:sz w:val="32"/>
          <w:szCs w:val="32"/>
        </w:rPr>
        <w:t xml:space="preserve"> column? </w:t>
      </w:r>
    </w:p>
    <w:p w14:paraId="788581D6" w14:textId="77777777" w:rsidR="00056F10" w:rsidRDefault="00056F10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195F6019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lastRenderedPageBreak/>
        <w:t>4. How can you add a new column that calculates the total cost (</w:t>
      </w:r>
      <w:proofErr w:type="spellStart"/>
      <w:r w:rsidRPr="00056F10">
        <w:rPr>
          <w:b/>
          <w:bCs/>
          <w:sz w:val="32"/>
          <w:szCs w:val="32"/>
        </w:rPr>
        <w:t>CostPrice</w:t>
      </w:r>
      <w:proofErr w:type="spellEnd"/>
      <w:r w:rsidRPr="00056F10">
        <w:rPr>
          <w:b/>
          <w:bCs/>
          <w:sz w:val="32"/>
          <w:szCs w:val="32"/>
        </w:rPr>
        <w:t xml:space="preserve"> + </w:t>
      </w:r>
      <w:proofErr w:type="spellStart"/>
      <w:r w:rsidRPr="00056F10">
        <w:rPr>
          <w:b/>
          <w:bCs/>
          <w:sz w:val="32"/>
          <w:szCs w:val="32"/>
        </w:rPr>
        <w:t>DeliveryCharge</w:t>
      </w:r>
      <w:proofErr w:type="spellEnd"/>
      <w:r w:rsidRPr="00056F10">
        <w:rPr>
          <w:b/>
          <w:bCs/>
          <w:sz w:val="32"/>
          <w:szCs w:val="32"/>
        </w:rPr>
        <w:t xml:space="preserve"> + </w:t>
      </w:r>
      <w:proofErr w:type="spellStart"/>
      <w:r w:rsidRPr="00056F10">
        <w:rPr>
          <w:b/>
          <w:bCs/>
          <w:sz w:val="32"/>
          <w:szCs w:val="32"/>
        </w:rPr>
        <w:t>SpareParts</w:t>
      </w:r>
      <w:proofErr w:type="spellEnd"/>
      <w:r w:rsidRPr="00056F10">
        <w:rPr>
          <w:b/>
          <w:bCs/>
          <w:sz w:val="32"/>
          <w:szCs w:val="32"/>
        </w:rPr>
        <w:t xml:space="preserve"> + </w:t>
      </w:r>
      <w:proofErr w:type="spellStart"/>
      <w:r w:rsidRPr="00056F10">
        <w:rPr>
          <w:b/>
          <w:bCs/>
          <w:sz w:val="32"/>
          <w:szCs w:val="32"/>
        </w:rPr>
        <w:t>LaborCost</w:t>
      </w:r>
      <w:proofErr w:type="spellEnd"/>
      <w:r w:rsidRPr="00056F10">
        <w:rPr>
          <w:b/>
          <w:bCs/>
          <w:sz w:val="32"/>
          <w:szCs w:val="32"/>
        </w:rPr>
        <w:t xml:space="preserve">) for each record? </w:t>
      </w:r>
    </w:p>
    <w:p w14:paraId="579BE02E" w14:textId="77777777" w:rsidR="00056F10" w:rsidRDefault="00056F10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5E1F4F10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5. How can you split the </w:t>
      </w:r>
      <w:proofErr w:type="spellStart"/>
      <w:r w:rsidRPr="00056F10">
        <w:rPr>
          <w:b/>
          <w:bCs/>
          <w:sz w:val="32"/>
          <w:szCs w:val="32"/>
        </w:rPr>
        <w:t>InvoiceDate</w:t>
      </w:r>
      <w:proofErr w:type="spellEnd"/>
      <w:r w:rsidRPr="00056F10">
        <w:rPr>
          <w:b/>
          <w:bCs/>
          <w:sz w:val="32"/>
          <w:szCs w:val="32"/>
        </w:rPr>
        <w:t xml:space="preserve"> column into two separate columns: </w:t>
      </w:r>
      <w:proofErr w:type="spellStart"/>
      <w:r w:rsidRPr="00056F10">
        <w:rPr>
          <w:b/>
          <w:bCs/>
          <w:sz w:val="32"/>
          <w:szCs w:val="32"/>
        </w:rPr>
        <w:t>InvoiceYear</w:t>
      </w:r>
      <w:proofErr w:type="spellEnd"/>
      <w:r w:rsidRPr="00056F10">
        <w:rPr>
          <w:b/>
          <w:bCs/>
          <w:sz w:val="32"/>
          <w:szCs w:val="32"/>
        </w:rPr>
        <w:t xml:space="preserve"> and </w:t>
      </w:r>
      <w:proofErr w:type="spellStart"/>
      <w:r w:rsidRPr="00056F10">
        <w:rPr>
          <w:b/>
          <w:bCs/>
          <w:sz w:val="32"/>
          <w:szCs w:val="32"/>
        </w:rPr>
        <w:t>InvoiceMonth</w:t>
      </w:r>
      <w:proofErr w:type="spellEnd"/>
      <w:r w:rsidRPr="00056F10">
        <w:rPr>
          <w:b/>
          <w:bCs/>
          <w:sz w:val="32"/>
          <w:szCs w:val="32"/>
        </w:rPr>
        <w:t xml:space="preserve">? </w:t>
      </w:r>
    </w:p>
    <w:p w14:paraId="2CAECBC4" w14:textId="77777777" w:rsidR="00056F10" w:rsidRDefault="00056F10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51FDA66E" w14:textId="77777777" w:rsidR="00056F10" w:rsidRDefault="005D1AC4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6. How can you group the data by Make and </w:t>
      </w:r>
      <w:proofErr w:type="spellStart"/>
      <w:r w:rsidRPr="00056F10">
        <w:rPr>
          <w:b/>
          <w:bCs/>
          <w:sz w:val="32"/>
          <w:szCs w:val="32"/>
        </w:rPr>
        <w:t>CountryName</w:t>
      </w:r>
      <w:proofErr w:type="spellEnd"/>
      <w:r w:rsidRPr="00056F10">
        <w:rPr>
          <w:b/>
          <w:bCs/>
          <w:sz w:val="32"/>
          <w:szCs w:val="32"/>
        </w:rPr>
        <w:t xml:space="preserve"> to get the sum of </w:t>
      </w:r>
      <w:proofErr w:type="spellStart"/>
      <w:r w:rsidRPr="00056F10">
        <w:rPr>
          <w:b/>
          <w:bCs/>
          <w:sz w:val="32"/>
          <w:szCs w:val="32"/>
        </w:rPr>
        <w:t>SalePrice</w:t>
      </w:r>
      <w:proofErr w:type="spellEnd"/>
      <w:r w:rsidRPr="00056F10">
        <w:rPr>
          <w:b/>
          <w:bCs/>
          <w:sz w:val="32"/>
          <w:szCs w:val="32"/>
        </w:rPr>
        <w:t xml:space="preserve"> for each group? </w:t>
      </w:r>
    </w:p>
    <w:p w14:paraId="4C8B8821" w14:textId="77777777" w:rsidR="00056F10" w:rsidRDefault="00056F10" w:rsidP="005D1AC4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04FC2724" w14:textId="77777777" w:rsidR="00056F10" w:rsidRDefault="005D1AC4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7. How can you sort the data by </w:t>
      </w:r>
      <w:proofErr w:type="spellStart"/>
      <w:r w:rsidRPr="00056F10">
        <w:rPr>
          <w:b/>
          <w:bCs/>
          <w:sz w:val="32"/>
          <w:szCs w:val="32"/>
        </w:rPr>
        <w:t>SalePrice</w:t>
      </w:r>
      <w:proofErr w:type="spellEnd"/>
      <w:r w:rsidRPr="00056F10">
        <w:rPr>
          <w:b/>
          <w:bCs/>
          <w:sz w:val="32"/>
          <w:szCs w:val="32"/>
        </w:rPr>
        <w:t xml:space="preserve"> in descending order?</w:t>
      </w:r>
    </w:p>
    <w:p w14:paraId="4DE79ACA" w14:textId="77777777" w:rsidR="00056F10" w:rsidRDefault="005D1AC4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 </w:t>
      </w:r>
    </w:p>
    <w:p w14:paraId="6EC97F08" w14:textId="77777777" w:rsidR="00056F10" w:rsidRDefault="005D1AC4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8. How can you merge this dataset with another table that contains additional </w:t>
      </w:r>
      <w:proofErr w:type="spellStart"/>
      <w:r w:rsidRPr="00056F10">
        <w:rPr>
          <w:b/>
          <w:bCs/>
          <w:sz w:val="32"/>
          <w:szCs w:val="32"/>
        </w:rPr>
        <w:t>ClientName</w:t>
      </w:r>
      <w:proofErr w:type="spellEnd"/>
      <w:r w:rsidRPr="00056F10">
        <w:rPr>
          <w:b/>
          <w:bCs/>
          <w:sz w:val="32"/>
          <w:szCs w:val="32"/>
        </w:rPr>
        <w:t xml:space="preserve"> information, using </w:t>
      </w:r>
      <w:proofErr w:type="spellStart"/>
      <w:r w:rsidRPr="00056F10">
        <w:rPr>
          <w:b/>
          <w:bCs/>
          <w:sz w:val="32"/>
          <w:szCs w:val="32"/>
        </w:rPr>
        <w:t>ClientName</w:t>
      </w:r>
      <w:proofErr w:type="spellEnd"/>
      <w:r w:rsidRPr="00056F10">
        <w:rPr>
          <w:b/>
          <w:bCs/>
          <w:sz w:val="32"/>
          <w:szCs w:val="32"/>
        </w:rPr>
        <w:t xml:space="preserve"> as the key? </w:t>
      </w:r>
    </w:p>
    <w:p w14:paraId="07482A03" w14:textId="77777777" w:rsidR="00056F10" w:rsidRDefault="00056F10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39ED152E" w14:textId="77777777" w:rsidR="00056F10" w:rsidRDefault="005D1AC4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9. How can you remove duplicate records based on the combination of </w:t>
      </w:r>
      <w:proofErr w:type="spellStart"/>
      <w:r w:rsidRPr="00056F10">
        <w:rPr>
          <w:b/>
          <w:bCs/>
          <w:sz w:val="32"/>
          <w:szCs w:val="32"/>
        </w:rPr>
        <w:t>InvoiceDate</w:t>
      </w:r>
      <w:proofErr w:type="spellEnd"/>
      <w:r w:rsidRPr="00056F10">
        <w:rPr>
          <w:b/>
          <w:bCs/>
          <w:sz w:val="32"/>
          <w:szCs w:val="32"/>
        </w:rPr>
        <w:t xml:space="preserve"> and Make? </w:t>
      </w:r>
    </w:p>
    <w:p w14:paraId="0EBDEF2C" w14:textId="77777777" w:rsidR="00056F10" w:rsidRDefault="00056F10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</w:p>
    <w:p w14:paraId="22B072D1" w14:textId="57526372" w:rsidR="005D1AC4" w:rsidRPr="00056F10" w:rsidRDefault="005D1AC4" w:rsidP="00056F10">
      <w:pPr>
        <w:pStyle w:val="Normal-Indented"/>
        <w:tabs>
          <w:tab w:val="left" w:pos="2172"/>
        </w:tabs>
        <w:rPr>
          <w:b/>
          <w:bCs/>
          <w:sz w:val="32"/>
          <w:szCs w:val="32"/>
        </w:rPr>
      </w:pPr>
      <w:r w:rsidRPr="00056F10">
        <w:rPr>
          <w:b/>
          <w:bCs/>
          <w:sz w:val="32"/>
          <w:szCs w:val="32"/>
        </w:rPr>
        <w:t xml:space="preserve">10. How can you pivot the Color column so that each unique color becomes a new column and the values are the </w:t>
      </w:r>
      <w:proofErr w:type="spellStart"/>
      <w:r w:rsidRPr="00056F10">
        <w:rPr>
          <w:b/>
          <w:bCs/>
          <w:sz w:val="32"/>
          <w:szCs w:val="32"/>
        </w:rPr>
        <w:t>SalePrice</w:t>
      </w:r>
      <w:proofErr w:type="spellEnd"/>
      <w:r w:rsidRPr="00056F10">
        <w:rPr>
          <w:b/>
          <w:bCs/>
          <w:sz w:val="32"/>
          <w:szCs w:val="32"/>
        </w:rPr>
        <w:t>?</w:t>
      </w:r>
    </w:p>
    <w:p w14:paraId="13999C6D" w14:textId="77777777" w:rsidR="005D1AC4" w:rsidRPr="00874AA1" w:rsidRDefault="005D1AC4" w:rsidP="005D1AC4">
      <w:pPr>
        <w:pStyle w:val="Normal-Indented"/>
        <w:tabs>
          <w:tab w:val="left" w:pos="2172"/>
        </w:tabs>
      </w:pPr>
    </w:p>
    <w:p w14:paraId="3796B005" w14:textId="77777777" w:rsidR="00563FE4" w:rsidRPr="00874AA1" w:rsidRDefault="00000000" w:rsidP="00874AA1">
      <w:pPr>
        <w:pStyle w:val="Normal-Indented"/>
      </w:pPr>
      <w:sdt>
        <w:sdtPr>
          <w:alias w:val="Task 3:"/>
          <w:tag w:val="Task 3:"/>
          <w:id w:val="68625896"/>
          <w:placeholder>
            <w:docPart w:val="841E63F131D142F1B8CDB876558DE3CF"/>
          </w:placeholder>
          <w:temporary/>
          <w:showingPlcHdr/>
          <w15:appearance w15:val="hidden"/>
        </w:sdtPr>
        <w:sdtContent>
          <w:r w:rsidR="00874AA1" w:rsidRPr="00874AA1">
            <w:t xml:space="preserve">Task </w:t>
          </w:r>
          <w:r w:rsidR="00874AA1">
            <w:t>3</w:t>
          </w:r>
        </w:sdtContent>
      </w:sdt>
    </w:p>
    <w:p w14:paraId="2AEB786C" w14:textId="77777777" w:rsidR="00563FE4" w:rsidRPr="00874AA1" w:rsidRDefault="00000000" w:rsidP="00874AA1">
      <w:pPr>
        <w:pStyle w:val="Heading1"/>
      </w:pPr>
      <w:sdt>
        <w:sdtPr>
          <w:alias w:val="Record your notes/research here:"/>
          <w:tag w:val="Record your notes/research here:"/>
          <w:id w:val="260734761"/>
          <w:placeholder>
            <w:docPart w:val="F037F4B03636423BBE2A8CEFCF46D6CE"/>
          </w:placeholder>
          <w:temporary/>
          <w:showingPlcHdr/>
          <w15:appearance w15:val="hidden"/>
        </w:sdtPr>
        <w:sdtContent>
          <w:r w:rsidR="002F1EA7" w:rsidRPr="00874AA1">
            <w:t>Record your notes/research here:</w:t>
          </w:r>
        </w:sdtContent>
      </w:sdt>
    </w:p>
    <w:p w14:paraId="2677A173" w14:textId="77777777" w:rsidR="00563FE4" w:rsidRPr="00874AA1" w:rsidRDefault="00000000" w:rsidP="00874AA1">
      <w:sdt>
        <w:sdtPr>
          <w:alias w:val="This is where students can record their ideas and research as they gather the information needed to complete their project.:"/>
          <w:tag w:val="This is where students can record their ideas and research as they gather the information needed to complete their project.:"/>
          <w:id w:val="1431245984"/>
          <w:placeholder>
            <w:docPart w:val="06C36FEB894D4C979EE13039D8827B45"/>
          </w:placeholder>
          <w:temporary/>
          <w:showingPlcHdr/>
          <w15:appearance w15:val="hidden"/>
        </w:sdtPr>
        <w:sdtContent>
          <w:r w:rsidR="002F1EA7" w:rsidRPr="00874AA1">
            <w:t>This is where students can record their ideas and research as they gather the information needed to complete their project.</w:t>
          </w:r>
        </w:sdtContent>
      </w:sdt>
    </w:p>
    <w:p w14:paraId="567986ED" w14:textId="77777777" w:rsidR="00563FE4" w:rsidRPr="00874AA1" w:rsidRDefault="00000000" w:rsidP="00874AA1">
      <w:pPr>
        <w:pStyle w:val="Heading1"/>
      </w:pPr>
      <w:sdt>
        <w:sdtPr>
          <w:alias w:val="Outline the steps/plan for your project:"/>
          <w:tag w:val="Outline the steps/plan for your project:"/>
          <w:id w:val="657958632"/>
          <w:placeholder>
            <w:docPart w:val="D73239EFB2C4461C889DE214710436F1"/>
          </w:placeholder>
          <w:temporary/>
          <w:showingPlcHdr/>
          <w15:appearance w15:val="hidden"/>
        </w:sdtPr>
        <w:sdtContent>
          <w:r w:rsidR="002F1EA7" w:rsidRPr="00874AA1">
            <w:t>Outline the steps/plan for your project:</w:t>
          </w:r>
        </w:sdtContent>
      </w:sdt>
    </w:p>
    <w:p w14:paraId="0F3A1D40" w14:textId="77777777" w:rsidR="005244D5" w:rsidRPr="00874AA1" w:rsidRDefault="00000000" w:rsidP="00874AA1">
      <w:sdt>
        <w:sdtPr>
          <w:alias w:val="After students complete any research necessary, this is where they will create a plan for their project. Consider requiring teacher approval before they continue to the creation/implementation phase of the project.:"/>
          <w:tag w:val="After students complete any research necessary, this is where they will create a plan for their project. Consider requiring teacher approval before they continue to the creation/implementation phase of the project.:"/>
          <w:id w:val="-902136460"/>
          <w:placeholder>
            <w:docPart w:val="1D355C3B5EC4401980F7FFF60121774F"/>
          </w:placeholder>
          <w:temporary/>
          <w:showingPlcHdr/>
          <w15:appearance w15:val="hidden"/>
        </w:sdtPr>
        <w:sdtContent>
          <w:r w:rsidR="002F1EA7" w:rsidRPr="00874AA1">
            <w:t>After students complete any research necessary, this is where they will create a plan for their project. Consider requiring teacher approval before they continue to the creation/implementation phase of the project.</w:t>
          </w:r>
        </w:sdtContent>
      </w:sdt>
    </w:p>
    <w:p w14:paraId="4380C9FC" w14:textId="77777777" w:rsidR="00432A3E" w:rsidRPr="00874AA1" w:rsidRDefault="00000000" w:rsidP="00874AA1">
      <w:pPr>
        <w:pStyle w:val="Heading2"/>
      </w:pPr>
      <w:sdt>
        <w:sdtPr>
          <w:alias w:val="Teacher initials:"/>
          <w:tag w:val="Teacher initials:"/>
          <w:id w:val="2110395237"/>
          <w:placeholder>
            <w:docPart w:val="6051FC0F01054F93BE97BBF9C89DF583"/>
          </w:placeholder>
          <w:temporary/>
          <w:showingPlcHdr/>
          <w15:appearance w15:val="hidden"/>
        </w:sdtPr>
        <w:sdtContent>
          <w:r w:rsidR="002F1EA7" w:rsidRPr="00874AA1">
            <w:t>Teacher initials</w:t>
          </w:r>
        </w:sdtContent>
      </w:sdt>
      <w:r w:rsidR="002F1EA7" w:rsidRPr="00874AA1">
        <w:t xml:space="preserve"> </w:t>
      </w:r>
      <w:sdt>
        <w:sdtPr>
          <w:alias w:val="Enter initials here:"/>
          <w:tag w:val="Enter initials here:"/>
          <w:id w:val="1768964006"/>
          <w:placeholder>
            <w:docPart w:val="52EC099BF2084A609C996A4EE5B98DFE"/>
          </w:placeholder>
          <w:temporary/>
          <w:showingPlcHdr/>
          <w15:appearance w15:val="hidden"/>
        </w:sdtPr>
        <w:sdtContent>
          <w:r w:rsidR="002F1EA7" w:rsidRPr="00874AA1">
            <w:t>____________</w:t>
          </w:r>
        </w:sdtContent>
      </w:sdt>
    </w:p>
    <w:p w14:paraId="3ED1A90E" w14:textId="77777777" w:rsidR="00432A3E" w:rsidRPr="00874AA1" w:rsidRDefault="00000000" w:rsidP="00874AA1">
      <w:pPr>
        <w:pStyle w:val="Heading3"/>
      </w:pPr>
      <w:sdt>
        <w:sdtPr>
          <w:alias w:val="You are ready to create your project! Please revisit the project tasks/requirements as you work.:"/>
          <w:tag w:val="You are ready to create your project! Please revisit the project tasks/requirements as you work.:"/>
          <w:id w:val="-2052920742"/>
          <w:placeholder>
            <w:docPart w:val="7ECDA2F246C84B5B9D9245A9BA42B30D"/>
          </w:placeholder>
          <w:temporary/>
          <w:showingPlcHdr/>
          <w15:appearance w15:val="hidden"/>
        </w:sdtPr>
        <w:sdtContent>
          <w:r w:rsidR="002F1EA7" w:rsidRPr="00874AA1">
            <w:t>You are ready to create your project! Please revisit the project tasks/requirements as you work.</w:t>
          </w:r>
        </w:sdtContent>
      </w:sdt>
    </w:p>
    <w:p w14:paraId="0C4F5621" w14:textId="77777777" w:rsidR="00563FE4" w:rsidRPr="00874AA1" w:rsidRDefault="00000000" w:rsidP="00874AA1">
      <w:pPr>
        <w:pStyle w:val="Heading1"/>
      </w:pPr>
      <w:sdt>
        <w:sdtPr>
          <w:alias w:val="Summarize what you learned:"/>
          <w:tag w:val="Summarize what you learned:"/>
          <w:id w:val="1262876396"/>
          <w:placeholder>
            <w:docPart w:val="1DBE8CF4D0B34A4CA8509F2294A9F1B0"/>
          </w:placeholder>
          <w:temporary/>
          <w:showingPlcHdr/>
          <w15:appearance w15:val="hidden"/>
        </w:sdtPr>
        <w:sdtContent>
          <w:r w:rsidR="002F1EA7" w:rsidRPr="00874AA1">
            <w:t>Summarize what you learned:</w:t>
          </w:r>
        </w:sdtContent>
      </w:sdt>
    </w:p>
    <w:p w14:paraId="5AA7F3DF" w14:textId="77777777" w:rsidR="00563FE4" w:rsidRPr="00874AA1" w:rsidRDefault="00000000" w:rsidP="00874AA1">
      <w:sdt>
        <w:sdtPr>
          <w:alias w:val="Possible student prompts: What did you learn? What worked well? What was the most challenging aspect of this project? What will you do differently next time?:"/>
          <w:tag w:val="Possible student prompts: What did you learn? What worked well? What was the most challenging aspect of this project? What will you do differently next time?:"/>
          <w:id w:val="1493913198"/>
          <w:placeholder>
            <w:docPart w:val="73E526F1245C4E1387693850AFA7E5EA"/>
          </w:placeholder>
          <w:temporary/>
          <w:showingPlcHdr/>
          <w15:appearance w15:val="hidden"/>
        </w:sdtPr>
        <w:sdtContent>
          <w:r w:rsidR="002F1EA7" w:rsidRPr="00874AA1">
            <w:t>Possible student prompts: What did you learn? What worked well? What was the most challenging aspect of this project? What will you do differently next time?</w:t>
          </w:r>
        </w:sdtContent>
      </w:sdt>
    </w:p>
    <w:p w14:paraId="7843A194" w14:textId="77777777" w:rsidR="00563FE4" w:rsidRPr="00874AA1" w:rsidRDefault="00000000" w:rsidP="00874AA1">
      <w:pPr>
        <w:pStyle w:val="Heading1"/>
      </w:pPr>
      <w:sdt>
        <w:sdtPr>
          <w:alias w:val="Add the link to your project here:"/>
          <w:tag w:val="Add the link to your project here:"/>
          <w:id w:val="1140765804"/>
          <w:placeholder>
            <w:docPart w:val="886190AEEA04489293BC5D8B8760CF4A"/>
          </w:placeholder>
          <w:temporary/>
          <w:showingPlcHdr/>
          <w15:appearance w15:val="hidden"/>
        </w:sdtPr>
        <w:sdtContent>
          <w:r w:rsidR="002F1EA7" w:rsidRPr="00874AA1">
            <w:t>Add the link to your project here:</w:t>
          </w:r>
        </w:sdtContent>
      </w:sdt>
    </w:p>
    <w:p w14:paraId="559A965D" w14:textId="77777777" w:rsidR="00044941" w:rsidRPr="00874AA1" w:rsidRDefault="00000000" w:rsidP="00874AA1">
      <w:sdt>
        <w:sdtPr>
          <w:alias w:val="Link to access project:"/>
          <w:tag w:val="Link to access project:"/>
          <w:id w:val="-1031334464"/>
          <w:placeholder>
            <w:docPart w:val="C6037CD66A1F4322B9B649E6AAFA88AC"/>
          </w:placeholder>
          <w:temporary/>
          <w:showingPlcHdr/>
          <w15:appearance w15:val="hidden"/>
        </w:sdtPr>
        <w:sdtContent>
          <w:r w:rsidR="002F1EA7" w:rsidRPr="00874AA1">
            <w:t>Link to access project</w:t>
          </w:r>
        </w:sdtContent>
      </w:sdt>
    </w:p>
    <w:sectPr w:rsidR="00044941" w:rsidRPr="00874AA1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A26AF" w14:textId="77777777" w:rsidR="0080498B" w:rsidRDefault="0080498B" w:rsidP="00524988">
      <w:pPr>
        <w:spacing w:after="0" w:line="240" w:lineRule="auto"/>
      </w:pPr>
      <w:r>
        <w:separator/>
      </w:r>
    </w:p>
  </w:endnote>
  <w:endnote w:type="continuationSeparator" w:id="0">
    <w:p w14:paraId="0DD97229" w14:textId="77777777" w:rsidR="0080498B" w:rsidRDefault="0080498B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59F22" w14:textId="77777777" w:rsidR="0080498B" w:rsidRDefault="0080498B" w:rsidP="00524988">
      <w:pPr>
        <w:spacing w:after="0" w:line="240" w:lineRule="auto"/>
      </w:pPr>
      <w:r>
        <w:separator/>
      </w:r>
    </w:p>
  </w:footnote>
  <w:footnote w:type="continuationSeparator" w:id="0">
    <w:p w14:paraId="04D344A8" w14:textId="77777777" w:rsidR="0080498B" w:rsidRDefault="0080498B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45C8B"/>
    <w:multiLevelType w:val="hybridMultilevel"/>
    <w:tmpl w:val="68B0BF56"/>
    <w:lvl w:ilvl="0" w:tplc="13946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26CD6"/>
    <w:multiLevelType w:val="hybridMultilevel"/>
    <w:tmpl w:val="88CC8D94"/>
    <w:lvl w:ilvl="0" w:tplc="676CF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87495">
    <w:abstractNumId w:val="5"/>
  </w:num>
  <w:num w:numId="2" w16cid:durableId="787361052">
    <w:abstractNumId w:val="3"/>
  </w:num>
  <w:num w:numId="3" w16cid:durableId="1823425752">
    <w:abstractNumId w:val="1"/>
  </w:num>
  <w:num w:numId="4" w16cid:durableId="296883152">
    <w:abstractNumId w:val="0"/>
  </w:num>
  <w:num w:numId="5" w16cid:durableId="518007937">
    <w:abstractNumId w:val="2"/>
  </w:num>
  <w:num w:numId="6" w16cid:durableId="204101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F6"/>
    <w:rsid w:val="00044941"/>
    <w:rsid w:val="00056F10"/>
    <w:rsid w:val="00076856"/>
    <w:rsid w:val="00097C80"/>
    <w:rsid w:val="000D7D5E"/>
    <w:rsid w:val="00151A42"/>
    <w:rsid w:val="001E3ADA"/>
    <w:rsid w:val="002261A4"/>
    <w:rsid w:val="00266930"/>
    <w:rsid w:val="002F1EA7"/>
    <w:rsid w:val="003169C1"/>
    <w:rsid w:val="00326BB9"/>
    <w:rsid w:val="00405F40"/>
    <w:rsid w:val="00432A3E"/>
    <w:rsid w:val="00481FAD"/>
    <w:rsid w:val="00483FFD"/>
    <w:rsid w:val="004D4857"/>
    <w:rsid w:val="005244D5"/>
    <w:rsid w:val="00524988"/>
    <w:rsid w:val="00544E7E"/>
    <w:rsid w:val="00563FE4"/>
    <w:rsid w:val="005733DE"/>
    <w:rsid w:val="00575138"/>
    <w:rsid w:val="00575C9D"/>
    <w:rsid w:val="005854E9"/>
    <w:rsid w:val="005D1AC4"/>
    <w:rsid w:val="00635D86"/>
    <w:rsid w:val="00685045"/>
    <w:rsid w:val="00745BC7"/>
    <w:rsid w:val="00783197"/>
    <w:rsid w:val="0080498B"/>
    <w:rsid w:val="00843096"/>
    <w:rsid w:val="00874AA1"/>
    <w:rsid w:val="008C24F3"/>
    <w:rsid w:val="00A216F6"/>
    <w:rsid w:val="00A40041"/>
    <w:rsid w:val="00A40BBD"/>
    <w:rsid w:val="00A63799"/>
    <w:rsid w:val="00C4322F"/>
    <w:rsid w:val="00CD4839"/>
    <w:rsid w:val="00D46037"/>
    <w:rsid w:val="00DE2F38"/>
    <w:rsid w:val="00FA6F20"/>
    <w:rsid w:val="00FD6867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0C3632"/>
  <w15:chartTrackingRefBased/>
  <w15:docId w15:val="{6E5C87CC-305F-4BDE-84B1-D0127D3D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4D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F3BE1E8C7884A24A1BF0A332C667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477E2-8523-4C3E-B219-D8284438E3B4}"/>
      </w:docPartPr>
      <w:docPartBody>
        <w:p w:rsidR="00916795" w:rsidRDefault="00000000">
          <w:pPr>
            <w:pStyle w:val="8F3BE1E8C7884A24A1BF0A332C6678F8"/>
          </w:pPr>
          <w:r w:rsidRPr="00874AA1">
            <w:t>Describe the project here. What will students do?  What will students learn? How will students present their project?</w:t>
          </w:r>
        </w:p>
      </w:docPartBody>
    </w:docPart>
    <w:docPart>
      <w:docPartPr>
        <w:name w:val="2CE03C8051A748AF9D17DF7EDFA87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C745D-C4B0-4617-91A6-97BDF8DC0AEE}"/>
      </w:docPartPr>
      <w:docPartBody>
        <w:p w:rsidR="00916795" w:rsidRDefault="00000000">
          <w:pPr>
            <w:pStyle w:val="2CE03C8051A748AF9D17DF7EDFA87544"/>
          </w:pPr>
          <w:r w:rsidRPr="00874AA1">
            <w:t>Standards:</w:t>
          </w:r>
        </w:p>
      </w:docPartBody>
    </w:docPart>
    <w:docPart>
      <w:docPartPr>
        <w:name w:val="BB7DE88BA1DF4905947253F9A57B8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8A09F-7B4D-4B2A-AC8D-F6F534474FF5}"/>
      </w:docPartPr>
      <w:docPartBody>
        <w:p w:rsidR="00916795" w:rsidRDefault="00000000">
          <w:pPr>
            <w:pStyle w:val="BB7DE88BA1DF4905947253F9A57B8D99"/>
          </w:pPr>
          <w:r w:rsidRPr="00874AA1">
            <w:t>List learning and content standards here</w:t>
          </w:r>
        </w:p>
      </w:docPartBody>
    </w:docPart>
    <w:docPart>
      <w:docPartPr>
        <w:name w:val="576506FF18F54EE4BF4B47B2FE68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E5813-A837-4D25-8200-F7C2ACA03943}"/>
      </w:docPartPr>
      <w:docPartBody>
        <w:p w:rsidR="00916795" w:rsidRDefault="00000000">
          <w:pPr>
            <w:pStyle w:val="576506FF18F54EE4BF4B47B2FE68FB3C"/>
          </w:pPr>
          <w:r w:rsidRPr="00874AA1">
            <w:t>List learning and content standards here</w:t>
          </w:r>
        </w:p>
      </w:docPartBody>
    </w:docPart>
    <w:docPart>
      <w:docPartPr>
        <w:name w:val="548A40416AF84358A58DEDBF32644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DCEE0-9B71-403A-B662-8BF80289C31C}"/>
      </w:docPartPr>
      <w:docPartBody>
        <w:p w:rsidR="00916795" w:rsidRDefault="00000000">
          <w:pPr>
            <w:pStyle w:val="548A40416AF84358A58DEDBF3264469A"/>
          </w:pPr>
          <w:r w:rsidRPr="00874AA1">
            <w:t>List learning and content standards here</w:t>
          </w:r>
        </w:p>
      </w:docPartBody>
    </w:docPart>
    <w:docPart>
      <w:docPartPr>
        <w:name w:val="487BDBC1415F411BB9804EC09ADC7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13065-BD4F-4834-9F57-7CC369BAD165}"/>
      </w:docPartPr>
      <w:docPartBody>
        <w:p w:rsidR="00916795" w:rsidRDefault="00000000">
          <w:pPr>
            <w:pStyle w:val="487BDBC1415F411BB9804EC09ADC7B23"/>
          </w:pPr>
          <w:r w:rsidRPr="00874AA1">
            <w:t>Objectives:</w:t>
          </w:r>
        </w:p>
      </w:docPartBody>
    </w:docPart>
    <w:docPart>
      <w:docPartPr>
        <w:name w:val="450C1BA37630492AAA2F9E880C2E6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AEDC-F1A9-4CA6-9D95-BE248B4F25A0}"/>
      </w:docPartPr>
      <w:docPartBody>
        <w:p w:rsidR="00916795" w:rsidRDefault="00000000">
          <w:pPr>
            <w:pStyle w:val="450C1BA37630492AAA2F9E880C2E62AB"/>
          </w:pPr>
          <w:r w:rsidRPr="00874AA1">
            <w:t>List objectives here</w:t>
          </w:r>
        </w:p>
      </w:docPartBody>
    </w:docPart>
    <w:docPart>
      <w:docPartPr>
        <w:name w:val="809BB8D8938742ECAA013C136B20B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DD1A-5C4A-4A93-B88E-A00CFB0085EF}"/>
      </w:docPartPr>
      <w:docPartBody>
        <w:p w:rsidR="00916795" w:rsidRDefault="00000000">
          <w:pPr>
            <w:pStyle w:val="809BB8D8938742ECAA013C136B20BB9A"/>
          </w:pPr>
          <w:r w:rsidRPr="00874AA1">
            <w:t>List objectives here</w:t>
          </w:r>
        </w:p>
      </w:docPartBody>
    </w:docPart>
    <w:docPart>
      <w:docPartPr>
        <w:name w:val="632C466E461A4B16BA281458588B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5D33C-5AFD-481F-8CE6-002816C01AE8}"/>
      </w:docPartPr>
      <w:docPartBody>
        <w:p w:rsidR="00916795" w:rsidRDefault="00000000">
          <w:pPr>
            <w:pStyle w:val="632C466E461A4B16BA281458588B485D"/>
          </w:pPr>
          <w:r w:rsidRPr="00874AA1">
            <w:t>List objectives here</w:t>
          </w:r>
        </w:p>
      </w:docPartBody>
    </w:docPart>
    <w:docPart>
      <w:docPartPr>
        <w:name w:val="184BE2C29DD84C52837D1F49283F8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FA68D-B9A6-416E-ADAC-8A5981BED7B0}"/>
      </w:docPartPr>
      <w:docPartBody>
        <w:p w:rsidR="00916795" w:rsidRDefault="00000000">
          <w:pPr>
            <w:pStyle w:val="184BE2C29DD84C52837D1F49283F80A3"/>
          </w:pPr>
          <w:r w:rsidRPr="00874AA1">
            <w:t>Requirements/Task(s):</w:t>
          </w:r>
        </w:p>
      </w:docPartBody>
    </w:docPart>
    <w:docPart>
      <w:docPartPr>
        <w:name w:val="AA9479302FBA49DBA8795A849A8CA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960A-42AB-4D9C-A528-CD297DF70DF8}"/>
      </w:docPartPr>
      <w:docPartBody>
        <w:p w:rsidR="00916795" w:rsidRDefault="00000000">
          <w:pPr>
            <w:pStyle w:val="AA9479302FBA49DBA8795A849A8CA779"/>
          </w:pPr>
          <w:r w:rsidRPr="00874AA1">
            <w:t>Task 2</w:t>
          </w:r>
        </w:p>
      </w:docPartBody>
    </w:docPart>
    <w:docPart>
      <w:docPartPr>
        <w:name w:val="841E63F131D142F1B8CDB876558DE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A4F0E-5ADA-4FB1-90F5-1581E63E49AE}"/>
      </w:docPartPr>
      <w:docPartBody>
        <w:p w:rsidR="00916795" w:rsidRDefault="00000000">
          <w:pPr>
            <w:pStyle w:val="841E63F131D142F1B8CDB876558DE3CF"/>
          </w:pPr>
          <w:r w:rsidRPr="00874AA1">
            <w:t xml:space="preserve">Task </w:t>
          </w:r>
          <w:r>
            <w:t>3</w:t>
          </w:r>
        </w:p>
      </w:docPartBody>
    </w:docPart>
    <w:docPart>
      <w:docPartPr>
        <w:name w:val="F037F4B03636423BBE2A8CEFCF46D6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284C0-7C0B-4B20-9F8F-CDB7076B9A14}"/>
      </w:docPartPr>
      <w:docPartBody>
        <w:p w:rsidR="00916795" w:rsidRDefault="00000000">
          <w:pPr>
            <w:pStyle w:val="F037F4B03636423BBE2A8CEFCF46D6CE"/>
          </w:pPr>
          <w:r w:rsidRPr="00874AA1">
            <w:t>Record your notes/research here:</w:t>
          </w:r>
        </w:p>
      </w:docPartBody>
    </w:docPart>
    <w:docPart>
      <w:docPartPr>
        <w:name w:val="06C36FEB894D4C979EE13039D8827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36261-FCFE-42BC-B94F-71B0F31F2A01}"/>
      </w:docPartPr>
      <w:docPartBody>
        <w:p w:rsidR="00916795" w:rsidRDefault="00000000">
          <w:pPr>
            <w:pStyle w:val="06C36FEB894D4C979EE13039D8827B45"/>
          </w:pPr>
          <w:r w:rsidRPr="00874AA1">
            <w:t>This is where students can record their ideas and research as they gather the information needed to complete their project.</w:t>
          </w:r>
        </w:p>
      </w:docPartBody>
    </w:docPart>
    <w:docPart>
      <w:docPartPr>
        <w:name w:val="D73239EFB2C4461C889DE21471043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E54D7-B59C-41E6-A2A3-60CC51C2C034}"/>
      </w:docPartPr>
      <w:docPartBody>
        <w:p w:rsidR="00916795" w:rsidRDefault="00000000">
          <w:pPr>
            <w:pStyle w:val="D73239EFB2C4461C889DE214710436F1"/>
          </w:pPr>
          <w:r w:rsidRPr="00874AA1">
            <w:t>Outline the steps/plan for your project:</w:t>
          </w:r>
        </w:p>
      </w:docPartBody>
    </w:docPart>
    <w:docPart>
      <w:docPartPr>
        <w:name w:val="1D355C3B5EC4401980F7FFF601217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B680C-95B3-47CE-925A-0C0AAB464AF5}"/>
      </w:docPartPr>
      <w:docPartBody>
        <w:p w:rsidR="00916795" w:rsidRDefault="00000000">
          <w:pPr>
            <w:pStyle w:val="1D355C3B5EC4401980F7FFF60121774F"/>
          </w:pPr>
          <w:r w:rsidRPr="00874AA1">
            <w:t>After students complete any research necessary, this is where they will create a plan for their project. Consider requiring teacher approval before they continue to the creation/implementation phase of the project.</w:t>
          </w:r>
        </w:p>
      </w:docPartBody>
    </w:docPart>
    <w:docPart>
      <w:docPartPr>
        <w:name w:val="6051FC0F01054F93BE97BBF9C89DF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CD6CD-2BB9-4E54-836B-A8987043991A}"/>
      </w:docPartPr>
      <w:docPartBody>
        <w:p w:rsidR="00916795" w:rsidRDefault="00000000">
          <w:pPr>
            <w:pStyle w:val="6051FC0F01054F93BE97BBF9C89DF583"/>
          </w:pPr>
          <w:r w:rsidRPr="00874AA1">
            <w:t>Teacher initials</w:t>
          </w:r>
        </w:p>
      </w:docPartBody>
    </w:docPart>
    <w:docPart>
      <w:docPartPr>
        <w:name w:val="52EC099BF2084A609C996A4EE5B98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085E7-F955-4655-87BB-0CEB27EBEDFE}"/>
      </w:docPartPr>
      <w:docPartBody>
        <w:p w:rsidR="00916795" w:rsidRDefault="00000000">
          <w:pPr>
            <w:pStyle w:val="52EC099BF2084A609C996A4EE5B98DFE"/>
          </w:pPr>
          <w:r w:rsidRPr="00874AA1">
            <w:t>____________</w:t>
          </w:r>
        </w:p>
      </w:docPartBody>
    </w:docPart>
    <w:docPart>
      <w:docPartPr>
        <w:name w:val="7ECDA2F246C84B5B9D9245A9BA42B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4BF08-D03E-43B2-A6BA-C204EB0C6A8D}"/>
      </w:docPartPr>
      <w:docPartBody>
        <w:p w:rsidR="00916795" w:rsidRDefault="00000000">
          <w:pPr>
            <w:pStyle w:val="7ECDA2F246C84B5B9D9245A9BA42B30D"/>
          </w:pPr>
          <w:r w:rsidRPr="00874AA1">
            <w:t>You are ready to create your project! Please revisit the project tasks/requirements as you work.</w:t>
          </w:r>
        </w:p>
      </w:docPartBody>
    </w:docPart>
    <w:docPart>
      <w:docPartPr>
        <w:name w:val="1DBE8CF4D0B34A4CA8509F2294A9F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A668C-C27A-4CAC-9FBC-02047E8C9A70}"/>
      </w:docPartPr>
      <w:docPartBody>
        <w:p w:rsidR="00916795" w:rsidRDefault="00000000">
          <w:pPr>
            <w:pStyle w:val="1DBE8CF4D0B34A4CA8509F2294A9F1B0"/>
          </w:pPr>
          <w:r w:rsidRPr="00874AA1">
            <w:t>Summarize what you learned:</w:t>
          </w:r>
        </w:p>
      </w:docPartBody>
    </w:docPart>
    <w:docPart>
      <w:docPartPr>
        <w:name w:val="73E526F1245C4E1387693850AFA7E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560C0-8808-4C1E-910B-825EED79D76D}"/>
      </w:docPartPr>
      <w:docPartBody>
        <w:p w:rsidR="00916795" w:rsidRDefault="00000000">
          <w:pPr>
            <w:pStyle w:val="73E526F1245C4E1387693850AFA7E5EA"/>
          </w:pPr>
          <w:r w:rsidRPr="00874AA1">
            <w:t>Possible student prompts: What did you learn? What worked well? What was the most challenging aspect of this project? What will you do differently next time?</w:t>
          </w:r>
        </w:p>
      </w:docPartBody>
    </w:docPart>
    <w:docPart>
      <w:docPartPr>
        <w:name w:val="886190AEEA04489293BC5D8B8760C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0F118-1488-49E6-94E2-F48729050DDA}"/>
      </w:docPartPr>
      <w:docPartBody>
        <w:p w:rsidR="00916795" w:rsidRDefault="00000000">
          <w:pPr>
            <w:pStyle w:val="886190AEEA04489293BC5D8B8760CF4A"/>
          </w:pPr>
          <w:r w:rsidRPr="00874AA1">
            <w:t>Add the link to your project here:</w:t>
          </w:r>
        </w:p>
      </w:docPartBody>
    </w:docPart>
    <w:docPart>
      <w:docPartPr>
        <w:name w:val="C6037CD66A1F4322B9B649E6AAFA8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7A6ADA-61A3-4696-89C0-BF78A28180A4}"/>
      </w:docPartPr>
      <w:docPartBody>
        <w:p w:rsidR="00916795" w:rsidRDefault="00000000">
          <w:pPr>
            <w:pStyle w:val="C6037CD66A1F4322B9B649E6AAFA88AC"/>
          </w:pPr>
          <w:r w:rsidRPr="00874AA1">
            <w:t>Link to access project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F2"/>
    <w:rsid w:val="000B14F2"/>
    <w:rsid w:val="00667DAE"/>
    <w:rsid w:val="00916795"/>
    <w:rsid w:val="00A63799"/>
    <w:rsid w:val="00C4322F"/>
    <w:rsid w:val="00DB710A"/>
    <w:rsid w:val="00DE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1EF149FF7C4EE4A1FB178ADEB4AADC">
    <w:name w:val="F91EF149FF7C4EE4A1FB178ADEB4AADC"/>
  </w:style>
  <w:style w:type="paragraph" w:customStyle="1" w:styleId="2B91DE0DD71747349D429655CD4A0E80">
    <w:name w:val="2B91DE0DD71747349D429655CD4A0E80"/>
  </w:style>
  <w:style w:type="paragraph" w:customStyle="1" w:styleId="4F2FA5A6730A4C44897AA38C4DA869B7">
    <w:name w:val="4F2FA5A6730A4C44897AA38C4DA869B7"/>
  </w:style>
  <w:style w:type="paragraph" w:customStyle="1" w:styleId="8F3BE1E8C7884A24A1BF0A332C6678F8">
    <w:name w:val="8F3BE1E8C7884A24A1BF0A332C6678F8"/>
  </w:style>
  <w:style w:type="paragraph" w:customStyle="1" w:styleId="2CE03C8051A748AF9D17DF7EDFA87544">
    <w:name w:val="2CE03C8051A748AF9D17DF7EDFA87544"/>
  </w:style>
  <w:style w:type="paragraph" w:customStyle="1" w:styleId="BB7DE88BA1DF4905947253F9A57B8D99">
    <w:name w:val="BB7DE88BA1DF4905947253F9A57B8D99"/>
  </w:style>
  <w:style w:type="paragraph" w:customStyle="1" w:styleId="576506FF18F54EE4BF4B47B2FE68FB3C">
    <w:name w:val="576506FF18F54EE4BF4B47B2FE68FB3C"/>
  </w:style>
  <w:style w:type="paragraph" w:customStyle="1" w:styleId="548A40416AF84358A58DEDBF3264469A">
    <w:name w:val="548A40416AF84358A58DEDBF3264469A"/>
  </w:style>
  <w:style w:type="paragraph" w:customStyle="1" w:styleId="487BDBC1415F411BB9804EC09ADC7B23">
    <w:name w:val="487BDBC1415F411BB9804EC09ADC7B23"/>
  </w:style>
  <w:style w:type="paragraph" w:customStyle="1" w:styleId="450C1BA37630492AAA2F9E880C2E62AB">
    <w:name w:val="450C1BA37630492AAA2F9E880C2E62AB"/>
  </w:style>
  <w:style w:type="paragraph" w:customStyle="1" w:styleId="809BB8D8938742ECAA013C136B20BB9A">
    <w:name w:val="809BB8D8938742ECAA013C136B20BB9A"/>
  </w:style>
  <w:style w:type="paragraph" w:customStyle="1" w:styleId="632C466E461A4B16BA281458588B485D">
    <w:name w:val="632C466E461A4B16BA281458588B485D"/>
  </w:style>
  <w:style w:type="paragraph" w:customStyle="1" w:styleId="184BE2C29DD84C52837D1F49283F80A3">
    <w:name w:val="184BE2C29DD84C52837D1F49283F80A3"/>
  </w:style>
  <w:style w:type="paragraph" w:customStyle="1" w:styleId="103E2454BBC24D3585D9D90981A3E0FD">
    <w:name w:val="103E2454BBC24D3585D9D90981A3E0FD"/>
  </w:style>
  <w:style w:type="paragraph" w:customStyle="1" w:styleId="AA9479302FBA49DBA8795A849A8CA779">
    <w:name w:val="AA9479302FBA49DBA8795A849A8CA779"/>
  </w:style>
  <w:style w:type="paragraph" w:customStyle="1" w:styleId="841E63F131D142F1B8CDB876558DE3CF">
    <w:name w:val="841E63F131D142F1B8CDB876558DE3CF"/>
  </w:style>
  <w:style w:type="paragraph" w:customStyle="1" w:styleId="F037F4B03636423BBE2A8CEFCF46D6CE">
    <w:name w:val="F037F4B03636423BBE2A8CEFCF46D6CE"/>
  </w:style>
  <w:style w:type="paragraph" w:customStyle="1" w:styleId="06C36FEB894D4C979EE13039D8827B45">
    <w:name w:val="06C36FEB894D4C979EE13039D8827B45"/>
  </w:style>
  <w:style w:type="paragraph" w:customStyle="1" w:styleId="D73239EFB2C4461C889DE214710436F1">
    <w:name w:val="D73239EFB2C4461C889DE214710436F1"/>
  </w:style>
  <w:style w:type="paragraph" w:customStyle="1" w:styleId="1D355C3B5EC4401980F7FFF60121774F">
    <w:name w:val="1D355C3B5EC4401980F7FFF60121774F"/>
  </w:style>
  <w:style w:type="paragraph" w:customStyle="1" w:styleId="6051FC0F01054F93BE97BBF9C89DF583">
    <w:name w:val="6051FC0F01054F93BE97BBF9C89DF583"/>
  </w:style>
  <w:style w:type="paragraph" w:customStyle="1" w:styleId="52EC099BF2084A609C996A4EE5B98DFE">
    <w:name w:val="52EC099BF2084A609C996A4EE5B98DFE"/>
  </w:style>
  <w:style w:type="paragraph" w:customStyle="1" w:styleId="7ECDA2F246C84B5B9D9245A9BA42B30D">
    <w:name w:val="7ECDA2F246C84B5B9D9245A9BA42B30D"/>
  </w:style>
  <w:style w:type="paragraph" w:customStyle="1" w:styleId="1DBE8CF4D0B34A4CA8509F2294A9F1B0">
    <w:name w:val="1DBE8CF4D0B34A4CA8509F2294A9F1B0"/>
  </w:style>
  <w:style w:type="paragraph" w:customStyle="1" w:styleId="73E526F1245C4E1387693850AFA7E5EA">
    <w:name w:val="73E526F1245C4E1387693850AFA7E5EA"/>
  </w:style>
  <w:style w:type="paragraph" w:customStyle="1" w:styleId="886190AEEA04489293BC5D8B8760CF4A">
    <w:name w:val="886190AEEA04489293BC5D8B8760CF4A"/>
  </w:style>
  <w:style w:type="paragraph" w:customStyle="1" w:styleId="C6037CD66A1F4322B9B649E6AAFA88AC">
    <w:name w:val="C6037CD66A1F4322B9B649E6AAFA88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367</TotalTime>
  <Pages>7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Sachin Gunjal</cp:lastModifiedBy>
  <cp:revision>3</cp:revision>
  <dcterms:created xsi:type="dcterms:W3CDTF">2025-09-06T05:32:00Z</dcterms:created>
  <dcterms:modified xsi:type="dcterms:W3CDTF">2025-09-10T18:26:00Z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